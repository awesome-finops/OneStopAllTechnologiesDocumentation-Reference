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14B22" w14:textId="77777777" w:rsidR="008C1857" w:rsidRPr="00667008" w:rsidRDefault="001F625F" w:rsidP="000B2D22">
      <w:pPr>
        <w:rPr>
          <w:rFonts w:ascii="Graphik" w:hAnsi="Graphik" w:cs="Arial"/>
        </w:rPr>
      </w:pPr>
      <w:r w:rsidRPr="00667008">
        <w:rPr>
          <w:rFonts w:ascii="Graphik" w:hAnsi="Graphik" w:cs="Arial"/>
          <w:noProof/>
        </w:rPr>
        <w:drawing>
          <wp:anchor distT="0" distB="0" distL="114300" distR="114300" simplePos="0" relativeHeight="251682816" behindDoc="1" locked="0" layoutInCell="1" allowOverlap="1" wp14:anchorId="60F75B06" wp14:editId="0C6BEF04">
            <wp:simplePos x="0" y="0"/>
            <wp:positionH relativeFrom="column">
              <wp:posOffset>-310551</wp:posOffset>
            </wp:positionH>
            <wp:positionV relativeFrom="paragraph">
              <wp:posOffset>-204938</wp:posOffset>
            </wp:positionV>
            <wp:extent cx="3795395" cy="66129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_Technology_Lockup_BL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5395" cy="661297"/>
                    </a:xfrm>
                    <a:prstGeom prst="rect">
                      <a:avLst/>
                    </a:prstGeom>
                  </pic:spPr>
                </pic:pic>
              </a:graphicData>
            </a:graphic>
            <wp14:sizeRelH relativeFrom="page">
              <wp14:pctWidth>0</wp14:pctWidth>
            </wp14:sizeRelH>
            <wp14:sizeRelV relativeFrom="page">
              <wp14:pctHeight>0</wp14:pctHeight>
            </wp14:sizeRelV>
          </wp:anchor>
        </w:drawing>
      </w:r>
    </w:p>
    <w:p w14:paraId="022C243B" w14:textId="730939F2" w:rsidR="008C1857" w:rsidRPr="00667008" w:rsidRDefault="001F625F" w:rsidP="001F625F">
      <w:pPr>
        <w:ind w:left="-450"/>
        <w:rPr>
          <w:rFonts w:ascii="Graphik" w:hAnsi="Graphik" w:cs="Arial"/>
        </w:rPr>
      </w:pPr>
      <w:r w:rsidRPr="00667008">
        <w:rPr>
          <w:rFonts w:ascii="Graphik" w:hAnsi="Graphik" w:cs="Arial"/>
          <w:noProof/>
        </w:rPr>
        <w:drawing>
          <wp:anchor distT="0" distB="0" distL="114300" distR="114300" simplePos="0" relativeHeight="251681792" behindDoc="1" locked="0" layoutInCell="1" allowOverlap="1" wp14:anchorId="2B6CF548" wp14:editId="4400E6D5">
            <wp:simplePos x="0" y="0"/>
            <wp:positionH relativeFrom="column">
              <wp:posOffset>3148965</wp:posOffset>
            </wp:positionH>
            <wp:positionV relativeFrom="paragraph">
              <wp:posOffset>4455795</wp:posOffset>
            </wp:positionV>
            <wp:extent cx="2772410" cy="28765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_GT_Dimensional_Green_RGB_Pos_Technolog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2410" cy="2876550"/>
                    </a:xfrm>
                    <a:prstGeom prst="rect">
                      <a:avLst/>
                    </a:prstGeom>
                  </pic:spPr>
                </pic:pic>
              </a:graphicData>
            </a:graphic>
            <wp14:sizeRelH relativeFrom="page">
              <wp14:pctWidth>0</wp14:pctWidth>
            </wp14:sizeRelH>
            <wp14:sizeRelV relativeFrom="page">
              <wp14:pctHeight>0</wp14:pctHeight>
            </wp14:sizeRelV>
          </wp:anchor>
        </w:drawing>
      </w:r>
      <w:r w:rsidR="008C1857" w:rsidRPr="00667008">
        <w:rPr>
          <w:rFonts w:ascii="Graphik" w:hAnsi="Graphik" w:cs="Arial"/>
        </w:rPr>
        <w:br w:type="page"/>
      </w:r>
      <w:r w:rsidR="008C1857" w:rsidRPr="00667008">
        <w:rPr>
          <w:rFonts w:ascii="Graphik" w:hAnsi="Graphik" w:cs="Arial"/>
          <w:noProof/>
        </w:rPr>
        <mc:AlternateContent>
          <mc:Choice Requires="wps">
            <w:drawing>
              <wp:anchor distT="0" distB="0" distL="114300" distR="114300" simplePos="0" relativeHeight="251661312" behindDoc="0" locked="1" layoutInCell="1" allowOverlap="0" wp14:anchorId="4629E1AF" wp14:editId="30849239">
                <wp:simplePos x="0" y="0"/>
                <wp:positionH relativeFrom="margin">
                  <wp:align>center</wp:align>
                </wp:positionH>
                <wp:positionV relativeFrom="page">
                  <wp:posOffset>2964180</wp:posOffset>
                </wp:positionV>
                <wp:extent cx="6347460" cy="843280"/>
                <wp:effectExtent l="0" t="0" r="15240" b="13970"/>
                <wp:wrapTight wrapText="bothSides">
                  <wp:wrapPolygon edited="0">
                    <wp:start x="0" y="0"/>
                    <wp:lineTo x="0" y="21470"/>
                    <wp:lineTo x="21587" y="21470"/>
                    <wp:lineTo x="21587" y="0"/>
                    <wp:lineTo x="0" y="0"/>
                  </wp:wrapPolygon>
                </wp:wrapTight>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843566"/>
                        </a:xfrm>
                        <a:prstGeom prst="rect">
                          <a:avLst/>
                        </a:prstGeom>
                        <a:noFill/>
                        <a:ln>
                          <a:noFill/>
                        </a:ln>
                        <a:extLst>
                          <a:ext uri="{909E8E84-426E-40dd-AFC4-6F175D3DCCD1}"/>
                          <a:ext uri="{91240B29-F687-4f45-9708-019B960494DF}"/>
                        </a:extLst>
                      </wps:spPr>
                      <wps:txbx>
                        <w:txbxContent>
                          <w:p w14:paraId="2B12BE22" w14:textId="5A89B379" w:rsidR="008C1857" w:rsidRPr="005774F2" w:rsidRDefault="00CD4AAF" w:rsidP="00CA66A0">
                            <w:pPr>
                              <w:spacing w:line="680" w:lineRule="exact"/>
                              <w:rPr>
                                <w:rFonts w:ascii="Graphik" w:hAnsi="Graphik"/>
                                <w:b/>
                                <w:kern w:val="112"/>
                                <w:sz w:val="72"/>
                              </w:rPr>
                            </w:pPr>
                            <w:r>
                              <w:rPr>
                                <w:rFonts w:ascii="Graphik" w:hAnsi="Graphik"/>
                                <w:b/>
                                <w:spacing w:val="-24"/>
                                <w:kern w:val="16"/>
                                <w:sz w:val="72"/>
                              </w:rPr>
                              <w:t>A</w:t>
                            </w:r>
                            <w:r w:rsidR="0013606A">
                              <w:rPr>
                                <w:rFonts w:ascii="Graphik" w:hAnsi="Graphik"/>
                                <w:b/>
                                <w:spacing w:val="-24"/>
                                <w:kern w:val="16"/>
                                <w:sz w:val="72"/>
                              </w:rPr>
                              <w:t>WS</w:t>
                            </w:r>
                            <w:r>
                              <w:rPr>
                                <w:rFonts w:ascii="Graphik" w:hAnsi="Graphik"/>
                                <w:b/>
                                <w:spacing w:val="-24"/>
                                <w:kern w:val="16"/>
                                <w:sz w:val="72"/>
                              </w:rPr>
                              <w:t xml:space="preserve"> DATA </w:t>
                            </w:r>
                            <w:r w:rsidR="005A1F44">
                              <w:rPr>
                                <w:rFonts w:ascii="Graphik" w:hAnsi="Graphik"/>
                                <w:b/>
                                <w:spacing w:val="-24"/>
                                <w:kern w:val="16"/>
                                <w:sz w:val="72"/>
                              </w:rPr>
                              <w:t>ANALYTIC</w:t>
                            </w:r>
                            <w:r>
                              <w:rPr>
                                <w:rFonts w:ascii="Graphik" w:hAnsi="Graphik"/>
                                <w:b/>
                                <w:spacing w:val="-24"/>
                                <w:kern w:val="16"/>
                                <w:sz w:val="72"/>
                              </w:rPr>
                              <w:t>S</w:t>
                            </w:r>
                            <w:r w:rsidR="00154BEF">
                              <w:rPr>
                                <w:rFonts w:ascii="Graphik" w:hAnsi="Graphik"/>
                                <w:b/>
                                <w:spacing w:val="-24"/>
                                <w:kern w:val="16"/>
                                <w:sz w:val="72"/>
                              </w:rPr>
                              <w:t xml:space="preserve"> SPECIALTY</w:t>
                            </w:r>
                          </w:p>
                          <w:p w14:paraId="0914E9F5" w14:textId="77777777" w:rsidR="008C1857" w:rsidRPr="005774F2" w:rsidRDefault="008C1857" w:rsidP="00CA66A0">
                            <w:pPr>
                              <w:spacing w:line="680" w:lineRule="exact"/>
                              <w:rPr>
                                <w:rFonts w:ascii="Graphik" w:hAnsi="Graphik"/>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9E1AF" id="_x0000_t202" coordsize="21600,21600" o:spt="202" path="m,l,21600r21600,l21600,xe">
                <v:stroke joinstyle="miter"/>
                <v:path gradientshapeok="t" o:connecttype="rect"/>
              </v:shapetype>
              <v:shape id="Text Box 21" o:spid="_x0000_s1026" type="#_x0000_t202" style="position:absolute;left:0;text-align:left;margin-left:0;margin-top:233.4pt;width:499.8pt;height:66.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" o:allowoverlap="f" filled="f" stroked="f">
                <v:textbox inset="0,0,0,0">
                  <w:txbxContent>
                    <w:p w14:paraId="2B12BE22" w14:textId="5A89B379" w:rsidR="008C1857" w:rsidRPr="005774F2" w:rsidRDefault="00CD4AAF" w:rsidP="00CA66A0">
                      <w:pPr>
                        <w:spacing w:line="680" w:lineRule="exact"/>
                        <w:rPr>
                          <w:rFonts w:ascii="Graphik" w:hAnsi="Graphik"/>
                          <w:b/>
                          <w:kern w:val="112"/>
                          <w:sz w:val="72"/>
                        </w:rPr>
                      </w:pPr>
                      <w:r>
                        <w:rPr>
                          <w:rFonts w:ascii="Graphik" w:hAnsi="Graphik"/>
                          <w:b/>
                          <w:spacing w:val="-24"/>
                          <w:kern w:val="16"/>
                          <w:sz w:val="72"/>
                        </w:rPr>
                        <w:t>A</w:t>
                      </w:r>
                      <w:r w:rsidR="0013606A">
                        <w:rPr>
                          <w:rFonts w:ascii="Graphik" w:hAnsi="Graphik"/>
                          <w:b/>
                          <w:spacing w:val="-24"/>
                          <w:kern w:val="16"/>
                          <w:sz w:val="72"/>
                        </w:rPr>
                        <w:t>WS</w:t>
                      </w:r>
                      <w:r>
                        <w:rPr>
                          <w:rFonts w:ascii="Graphik" w:hAnsi="Graphik"/>
                          <w:b/>
                          <w:spacing w:val="-24"/>
                          <w:kern w:val="16"/>
                          <w:sz w:val="72"/>
                        </w:rPr>
                        <w:t xml:space="preserve"> DATA </w:t>
                      </w:r>
                      <w:r w:rsidR="005A1F44">
                        <w:rPr>
                          <w:rFonts w:ascii="Graphik" w:hAnsi="Graphik"/>
                          <w:b/>
                          <w:spacing w:val="-24"/>
                          <w:kern w:val="16"/>
                          <w:sz w:val="72"/>
                        </w:rPr>
                        <w:t>ANALYTIC</w:t>
                      </w:r>
                      <w:r>
                        <w:rPr>
                          <w:rFonts w:ascii="Graphik" w:hAnsi="Graphik"/>
                          <w:b/>
                          <w:spacing w:val="-24"/>
                          <w:kern w:val="16"/>
                          <w:sz w:val="72"/>
                        </w:rPr>
                        <w:t>S</w:t>
                      </w:r>
                      <w:r w:rsidR="00154BEF">
                        <w:rPr>
                          <w:rFonts w:ascii="Graphik" w:hAnsi="Graphik"/>
                          <w:b/>
                          <w:spacing w:val="-24"/>
                          <w:kern w:val="16"/>
                          <w:sz w:val="72"/>
                        </w:rPr>
                        <w:t xml:space="preserve"> SPECIALTY</w:t>
                      </w:r>
                    </w:p>
                    <w:p w14:paraId="0914E9F5" w14:textId="77777777" w:rsidR="008C1857" w:rsidRPr="005774F2" w:rsidRDefault="008C1857" w:rsidP="00CA66A0">
                      <w:pPr>
                        <w:spacing w:line="680" w:lineRule="exact"/>
                        <w:rPr>
                          <w:rFonts w:ascii="Graphik" w:hAnsi="Graphik"/>
                        </w:rPr>
                      </w:pPr>
                    </w:p>
                  </w:txbxContent>
                </v:textbox>
                <w10:wrap type="tight" anchorx="margin" anchory="page"/>
                <w10:anchorlock/>
              </v:shape>
            </w:pict>
          </mc:Fallback>
        </mc:AlternateContent>
      </w:r>
    </w:p>
    <w:p w14:paraId="7276ACD8" w14:textId="77777777" w:rsidR="008C1857" w:rsidRPr="00667008" w:rsidRDefault="001F625F" w:rsidP="008C1857">
      <w:pPr>
        <w:ind w:left="-450"/>
        <w:rPr>
          <w:rFonts w:ascii="Graphik" w:hAnsi="Graphik" w:cs="Arial"/>
        </w:rPr>
      </w:pPr>
      <w:r w:rsidRPr="00667008">
        <w:rPr>
          <w:rFonts w:ascii="Graphik" w:hAnsi="Graphik"/>
          <w:noProof/>
          <w:color w:val="005309" w:themeColor="accent3"/>
        </w:rPr>
        <w:lastRenderedPageBreak/>
        <mc:AlternateContent>
          <mc:Choice Requires="wps">
            <w:drawing>
              <wp:anchor distT="0" distB="0" distL="114300" distR="114300" simplePos="0" relativeHeight="251684864" behindDoc="1" locked="0" layoutInCell="1" allowOverlap="1" wp14:anchorId="265021FC" wp14:editId="6B347A3D">
                <wp:simplePos x="0" y="0"/>
                <wp:positionH relativeFrom="column">
                  <wp:posOffset>-931653</wp:posOffset>
                </wp:positionH>
                <wp:positionV relativeFrom="paragraph">
                  <wp:posOffset>-931653</wp:posOffset>
                </wp:positionV>
                <wp:extent cx="8013700" cy="10679502"/>
                <wp:effectExtent l="0" t="0" r="0" b="1270"/>
                <wp:wrapNone/>
                <wp:docPr id="12" name="Rectangle 12"/>
                <wp:cNvGraphicFramePr/>
                <a:graphic xmlns:a="http://schemas.openxmlformats.org/drawingml/2006/main">
                  <a:graphicData uri="http://schemas.microsoft.com/office/word/2010/wordprocessingShape">
                    <wps:wsp>
                      <wps:cNvSpPr/>
                      <wps:spPr>
                        <a:xfrm>
                          <a:off x="0" y="0"/>
                          <a:ext cx="8013700" cy="1067950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78DDF" id="Rectangle 12" o:spid="_x0000_s1026" style="position:absolute;margin-left:-73.35pt;margin-top:-73.35pt;width:631pt;height:840.9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" fillcolor="#005309 [3206]" stroked="f" strokeweight="1pt"/>
            </w:pict>
          </mc:Fallback>
        </mc:AlternateContent>
      </w:r>
    </w:p>
    <w:p w14:paraId="4DD1CA43" w14:textId="77777777" w:rsidR="008C1857" w:rsidRPr="00667008" w:rsidRDefault="001F625F" w:rsidP="001F625F">
      <w:pPr>
        <w:ind w:left="-450" w:right="-790"/>
        <w:rPr>
          <w:rFonts w:ascii="Graphik" w:hAnsi="Graphik" w:cs="Arial"/>
        </w:rPr>
      </w:pPr>
      <w:r w:rsidRPr="00667008">
        <w:rPr>
          <w:rFonts w:ascii="Graphik" w:hAnsi="Graphik" w:cs="Arial"/>
          <w:noProof/>
        </w:rPr>
        <w:drawing>
          <wp:anchor distT="0" distB="0" distL="114300" distR="114300" simplePos="0" relativeHeight="251687936" behindDoc="0" locked="0" layoutInCell="1" allowOverlap="1" wp14:anchorId="5742711E" wp14:editId="2AFA6896">
            <wp:simplePos x="0" y="0"/>
            <wp:positionH relativeFrom="column">
              <wp:posOffset>2324100</wp:posOffset>
            </wp:positionH>
            <wp:positionV relativeFrom="paragraph">
              <wp:posOffset>1620520</wp:posOffset>
            </wp:positionV>
            <wp:extent cx="3590925" cy="3725545"/>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cc_GT_Keyline_Green_RGB_rev_Technolog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0925" cy="3725545"/>
                    </a:xfrm>
                    <a:prstGeom prst="rect">
                      <a:avLst/>
                    </a:prstGeom>
                  </pic:spPr>
                </pic:pic>
              </a:graphicData>
            </a:graphic>
            <wp14:sizeRelH relativeFrom="page">
              <wp14:pctWidth>0</wp14:pctWidth>
            </wp14:sizeRelH>
            <wp14:sizeRelV relativeFrom="page">
              <wp14:pctHeight>0</wp14:pctHeight>
            </wp14:sizeRelV>
          </wp:anchor>
        </w:drawing>
      </w:r>
      <w:r w:rsidRPr="00667008">
        <w:rPr>
          <w:rFonts w:ascii="Graphik" w:hAnsi="Graphik" w:cs="Arial"/>
          <w:noProof/>
        </w:rPr>
        <w:drawing>
          <wp:anchor distT="0" distB="0" distL="114300" distR="114300" simplePos="0" relativeHeight="251686912" behindDoc="0" locked="0" layoutInCell="1" allowOverlap="1" wp14:anchorId="638B106A" wp14:editId="6901AF1D">
            <wp:simplePos x="0" y="0"/>
            <wp:positionH relativeFrom="column">
              <wp:posOffset>2369928</wp:posOffset>
            </wp:positionH>
            <wp:positionV relativeFrom="paragraph">
              <wp:posOffset>7552690</wp:posOffset>
            </wp:positionV>
            <wp:extent cx="3538855" cy="52387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Technology_Lockup_All_WHT_RG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8855" cy="523875"/>
                    </a:xfrm>
                    <a:prstGeom prst="rect">
                      <a:avLst/>
                    </a:prstGeom>
                  </pic:spPr>
                </pic:pic>
              </a:graphicData>
            </a:graphic>
            <wp14:sizeRelH relativeFrom="page">
              <wp14:pctWidth>0</wp14:pctWidth>
            </wp14:sizeRelH>
            <wp14:sizeRelV relativeFrom="page">
              <wp14:pctHeight>0</wp14:pctHeight>
            </wp14:sizeRelV>
          </wp:anchor>
        </w:drawing>
      </w:r>
      <w:r w:rsidR="008C1857" w:rsidRPr="00667008">
        <w:rPr>
          <w:rFonts w:ascii="Graphik" w:hAnsi="Graphik" w:cs="Arial"/>
        </w:rPr>
        <w:br w:type="page"/>
      </w:r>
      <w:r w:rsidR="008C1857" w:rsidRPr="00667008">
        <w:rPr>
          <w:rFonts w:ascii="Graphik" w:hAnsi="Graphik" w:cs="Arial"/>
          <w:noProof/>
        </w:rPr>
        <mc:AlternateContent>
          <mc:Choice Requires="wps">
            <w:drawing>
              <wp:anchor distT="0" distB="0" distL="114300" distR="114300" simplePos="0" relativeHeight="251663360" behindDoc="0" locked="1" layoutInCell="1" allowOverlap="0" wp14:anchorId="00A7C800" wp14:editId="4103D30E">
                <wp:simplePos x="0" y="0"/>
                <wp:positionH relativeFrom="margin">
                  <wp:posOffset>-201930</wp:posOffset>
                </wp:positionH>
                <wp:positionV relativeFrom="page">
                  <wp:posOffset>1255395</wp:posOffset>
                </wp:positionV>
                <wp:extent cx="5842000" cy="882650"/>
                <wp:effectExtent l="0" t="0" r="0" b="6350"/>
                <wp:wrapTight wrapText="bothSides">
                  <wp:wrapPolygon edited="0">
                    <wp:start x="0" y="0"/>
                    <wp:lineTo x="0" y="21445"/>
                    <wp:lineTo x="21553" y="21445"/>
                    <wp:lineTo x="21553" y="0"/>
                    <wp:lineTo x="0" y="0"/>
                  </wp:wrapPolygon>
                </wp:wrapTight>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0" cy="882650"/>
                        </a:xfrm>
                        <a:prstGeom prst="rect">
                          <a:avLst/>
                        </a:prstGeom>
                        <a:noFill/>
                        <a:ln>
                          <a:noFill/>
                        </a:ln>
                        <a:extLst>
                          <a:ext uri="{909E8E84-426E-40dd-AFC4-6F175D3DCCD1}"/>
                          <a:ext uri="{91240B29-F687-4f45-9708-019B960494DF}"/>
                        </a:extLst>
                      </wps:spPr>
                      <wps:txbx>
                        <w:txbxContent>
                          <w:p w14:paraId="4F3BD609" w14:textId="558F7EC1" w:rsidR="008C1857" w:rsidRPr="00CD4AAF" w:rsidRDefault="009A4E37" w:rsidP="00CA66A0">
                            <w:pPr>
                              <w:spacing w:line="680" w:lineRule="exact"/>
                              <w:rPr>
                                <w:rFonts w:ascii="Graphik" w:hAnsi="Graphik"/>
                                <w:sz w:val="22"/>
                                <w:szCs w:val="22"/>
                              </w:rPr>
                            </w:pPr>
                            <w:r>
                              <w:rPr>
                                <w:rFonts w:ascii="Graphik" w:hAnsi="Graphik"/>
                                <w:b/>
                                <w:color w:val="FFFFFF" w:themeColor="background1"/>
                                <w:spacing w:val="-24"/>
                                <w:kern w:val="16"/>
                                <w:sz w:val="70"/>
                                <w:szCs w:val="22"/>
                              </w:rPr>
                              <w:t>CASE STUDY</w:t>
                            </w:r>
                            <w:r w:rsidR="008C1857" w:rsidRPr="00CD4AAF">
                              <w:rPr>
                                <w:rFonts w:ascii="Graphik" w:hAnsi="Graphik"/>
                                <w:b/>
                                <w:color w:val="FFFFFF" w:themeColor="background1"/>
                                <w:spacing w:val="-24"/>
                                <w:kern w:val="16"/>
                                <w:sz w:val="70"/>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7C800" id="_x0000_s1027" type="#_x0000_t202" style="position:absolute;left:0;text-align:left;margin-left:-15.9pt;margin-top:98.85pt;width:460pt;height:6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" o:allowoverlap="f" filled="f" stroked="f">
                <v:textbox inset="0,0,0,0">
                  <w:txbxContent>
                    <w:p w14:paraId="4F3BD609" w14:textId="558F7EC1" w:rsidR="008C1857" w:rsidRPr="00CD4AAF" w:rsidRDefault="009A4E37" w:rsidP="00CA66A0">
                      <w:pPr>
                        <w:spacing w:line="680" w:lineRule="exact"/>
                        <w:rPr>
                          <w:rFonts w:ascii="Graphik" w:hAnsi="Graphik"/>
                          <w:sz w:val="22"/>
                          <w:szCs w:val="22"/>
                        </w:rPr>
                      </w:pPr>
                      <w:r>
                        <w:rPr>
                          <w:rFonts w:ascii="Graphik" w:hAnsi="Graphik"/>
                          <w:b/>
                          <w:color w:val="FFFFFF" w:themeColor="background1"/>
                          <w:spacing w:val="-24"/>
                          <w:kern w:val="16"/>
                          <w:sz w:val="70"/>
                          <w:szCs w:val="22"/>
                        </w:rPr>
                        <w:t>CASE STUDY</w:t>
                      </w:r>
                      <w:r w:rsidR="008C1857" w:rsidRPr="00CD4AAF">
                        <w:rPr>
                          <w:rFonts w:ascii="Graphik" w:hAnsi="Graphik"/>
                          <w:b/>
                          <w:color w:val="FFFFFF" w:themeColor="background1"/>
                          <w:spacing w:val="-24"/>
                          <w:kern w:val="16"/>
                          <w:sz w:val="70"/>
                          <w:szCs w:val="22"/>
                        </w:rPr>
                        <w:t xml:space="preserve"> </w:t>
                      </w:r>
                    </w:p>
                  </w:txbxContent>
                </v:textbox>
                <w10:wrap type="tight" anchorx="margin" anchory="page"/>
                <w10:anchorlock/>
              </v:shape>
            </w:pict>
          </mc:Fallback>
        </mc:AlternateContent>
      </w:r>
    </w:p>
    <w:p w14:paraId="04495D8F" w14:textId="77777777" w:rsidR="008C1857" w:rsidRPr="00667008" w:rsidRDefault="008C1857" w:rsidP="001F625F">
      <w:pPr>
        <w:ind w:left="-450" w:right="-700"/>
        <w:rPr>
          <w:rFonts w:ascii="Graphik" w:hAnsi="Graphik" w:cs="Arial"/>
        </w:rPr>
      </w:pPr>
    </w:p>
    <w:p w14:paraId="0D96FC09" w14:textId="77777777" w:rsidR="008C1857" w:rsidRPr="00667008" w:rsidRDefault="001F625F" w:rsidP="001F625F">
      <w:pPr>
        <w:ind w:left="-450" w:right="-700"/>
        <w:rPr>
          <w:rFonts w:ascii="Graphik" w:hAnsi="Graphik" w:cs="Arial"/>
        </w:rPr>
      </w:pPr>
      <w:r w:rsidRPr="00667008">
        <w:rPr>
          <w:rFonts w:ascii="Graphik" w:hAnsi="Graphik" w:cs="Arial"/>
          <w:noProof/>
        </w:rPr>
        <w:drawing>
          <wp:anchor distT="0" distB="0" distL="114300" distR="114300" simplePos="0" relativeHeight="251689984" behindDoc="1" locked="0" layoutInCell="1" allowOverlap="1" wp14:anchorId="6C86DF6C" wp14:editId="0D36190A">
            <wp:simplePos x="0" y="0"/>
            <wp:positionH relativeFrom="column">
              <wp:posOffset>2708275</wp:posOffset>
            </wp:positionH>
            <wp:positionV relativeFrom="paragraph">
              <wp:posOffset>7662545</wp:posOffset>
            </wp:positionV>
            <wp:extent cx="3392805" cy="5911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_Technology_Lockup_BL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92805" cy="591185"/>
                    </a:xfrm>
                    <a:prstGeom prst="rect">
                      <a:avLst/>
                    </a:prstGeom>
                  </pic:spPr>
                </pic:pic>
              </a:graphicData>
            </a:graphic>
            <wp14:sizeRelH relativeFrom="page">
              <wp14:pctWidth>0</wp14:pctWidth>
            </wp14:sizeRelH>
            <wp14:sizeRelV relativeFrom="page">
              <wp14:pctHeight>0</wp14:pctHeight>
            </wp14:sizeRelV>
          </wp:anchor>
        </w:drawing>
      </w:r>
      <w:r w:rsidRPr="00667008">
        <w:rPr>
          <w:rFonts w:ascii="Graphik" w:hAnsi="Graphik" w:cs="Arial"/>
          <w:noProof/>
        </w:rPr>
        <w:drawing>
          <wp:anchor distT="0" distB="0" distL="114300" distR="114300" simplePos="0" relativeHeight="251691008" behindDoc="1" locked="0" layoutInCell="1" allowOverlap="1" wp14:anchorId="6F6B5033" wp14:editId="02F09DE1">
            <wp:simplePos x="0" y="0"/>
            <wp:positionH relativeFrom="column">
              <wp:posOffset>3527209</wp:posOffset>
            </wp:positionH>
            <wp:positionV relativeFrom="paragraph">
              <wp:posOffset>2276739</wp:posOffset>
            </wp:positionV>
            <wp:extent cx="2590766" cy="2687955"/>
            <wp:effectExtent l="0" t="0" r="63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cc_GT_Keyline_Green_RGB_pos_Technolog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0766" cy="2687955"/>
                    </a:xfrm>
                    <a:prstGeom prst="rect">
                      <a:avLst/>
                    </a:prstGeom>
                  </pic:spPr>
                </pic:pic>
              </a:graphicData>
            </a:graphic>
            <wp14:sizeRelH relativeFrom="page">
              <wp14:pctWidth>0</wp14:pctWidth>
            </wp14:sizeRelH>
            <wp14:sizeRelV relativeFrom="page">
              <wp14:pctHeight>0</wp14:pctHeight>
            </wp14:sizeRelV>
          </wp:anchor>
        </w:drawing>
      </w:r>
      <w:r w:rsidR="008C1857" w:rsidRPr="00667008">
        <w:rPr>
          <w:rFonts w:ascii="Graphik" w:hAnsi="Graphik" w:cs="Arial"/>
        </w:rPr>
        <w:br w:type="page"/>
      </w:r>
      <w:r w:rsidR="008C1857" w:rsidRPr="00667008">
        <w:rPr>
          <w:rFonts w:ascii="Graphik" w:hAnsi="Graphik" w:cs="Arial"/>
          <w:noProof/>
        </w:rPr>
        <mc:AlternateContent>
          <mc:Choice Requires="wps">
            <w:drawing>
              <wp:anchor distT="0" distB="0" distL="114300" distR="114300" simplePos="0" relativeHeight="251670528" behindDoc="0" locked="1" layoutInCell="1" allowOverlap="0" wp14:anchorId="63E58333" wp14:editId="227060C6">
                <wp:simplePos x="0" y="0"/>
                <wp:positionH relativeFrom="margin">
                  <wp:posOffset>-272415</wp:posOffset>
                </wp:positionH>
                <wp:positionV relativeFrom="page">
                  <wp:posOffset>788035</wp:posOffset>
                </wp:positionV>
                <wp:extent cx="5842000" cy="1213485"/>
                <wp:effectExtent l="0" t="0" r="0" b="5715"/>
                <wp:wrapTight wrapText="bothSides">
                  <wp:wrapPolygon edited="0">
                    <wp:start x="0" y="0"/>
                    <wp:lineTo x="0" y="21476"/>
                    <wp:lineTo x="21553" y="21476"/>
                    <wp:lineTo x="21553" y="0"/>
                    <wp:lineTo x="0" y="0"/>
                  </wp:wrapPolygon>
                </wp:wrapTight>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0" cy="1213485"/>
                        </a:xfrm>
                        <a:prstGeom prst="rect">
                          <a:avLst/>
                        </a:prstGeom>
                        <a:noFill/>
                        <a:ln>
                          <a:noFill/>
                        </a:ln>
                        <a:extLst>
                          <a:ext uri="{909E8E84-426E-40dd-AFC4-6F175D3DCCD1}"/>
                          <a:ext uri="{91240B29-F687-4f45-9708-019B960494DF}"/>
                        </a:extLst>
                      </wps:spPr>
                      <wps:txbx>
                        <w:txbxContent>
                          <w:p w14:paraId="7B06741D" w14:textId="35C5D37F" w:rsidR="008C1857" w:rsidRPr="00C82CB6" w:rsidRDefault="009A4E37" w:rsidP="00932F39">
                            <w:pPr>
                              <w:spacing w:line="680" w:lineRule="exact"/>
                              <w:jc w:val="center"/>
                              <w:rPr>
                                <w:rFonts w:ascii="Graphik" w:hAnsi="Graphik"/>
                                <w:b/>
                                <w:spacing w:val="-24"/>
                                <w:kern w:val="16"/>
                                <w:sz w:val="72"/>
                              </w:rPr>
                            </w:pPr>
                            <w:r>
                              <w:rPr>
                                <w:rFonts w:ascii="Graphik" w:hAnsi="Graphik"/>
                                <w:b/>
                                <w:spacing w:val="-24"/>
                                <w:kern w:val="16"/>
                                <w:sz w:val="72"/>
                              </w:rPr>
                              <w:t>C</w:t>
                            </w:r>
                            <w:r w:rsidR="00C82CB6">
                              <w:rPr>
                                <w:rFonts w:ascii="Graphik" w:hAnsi="Graphik"/>
                                <w:b/>
                                <w:spacing w:val="-24"/>
                                <w:kern w:val="16"/>
                                <w:sz w:val="72"/>
                              </w:rPr>
                              <w:t xml:space="preserve">HICAGO CRIMES </w:t>
                            </w:r>
                            <w:r w:rsidR="00527429">
                              <w:rPr>
                                <w:rFonts w:ascii="Graphik" w:hAnsi="Graphik"/>
                                <w:b/>
                                <w:spacing w:val="-24"/>
                                <w:kern w:val="16"/>
                                <w:sz w:val="72"/>
                              </w:rPr>
                              <w:t>DATA</w:t>
                            </w:r>
                            <w:r w:rsidR="00932F39">
                              <w:rPr>
                                <w:rFonts w:ascii="Graphik" w:hAnsi="Graphik"/>
                                <w:b/>
                                <w:spacing w:val="-24"/>
                                <w:kern w:val="16"/>
                                <w:sz w:val="72"/>
                              </w:rPr>
                              <w:t>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E58333" id="_x0000_s1028" type="#_x0000_t202" style="position:absolute;left:0;text-align:left;margin-left:-21.45pt;margin-top:62.05pt;width:460pt;height:95.5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" o:allowoverlap="f" filled="f" stroked="f">
                <v:textbox inset="0,0,0,0">
                  <w:txbxContent>
                    <w:p w14:paraId="7B06741D" w14:textId="35C5D37F" w:rsidR="008C1857" w:rsidRPr="00C82CB6" w:rsidRDefault="009A4E37" w:rsidP="00932F39">
                      <w:pPr>
                        <w:spacing w:line="680" w:lineRule="exact"/>
                        <w:jc w:val="center"/>
                        <w:rPr>
                          <w:rFonts w:ascii="Graphik" w:hAnsi="Graphik"/>
                          <w:b/>
                          <w:spacing w:val="-24"/>
                          <w:kern w:val="16"/>
                          <w:sz w:val="72"/>
                        </w:rPr>
                      </w:pPr>
                      <w:r>
                        <w:rPr>
                          <w:rFonts w:ascii="Graphik" w:hAnsi="Graphik"/>
                          <w:b/>
                          <w:spacing w:val="-24"/>
                          <w:kern w:val="16"/>
                          <w:sz w:val="72"/>
                        </w:rPr>
                        <w:t>C</w:t>
                      </w:r>
                      <w:r w:rsidR="00C82CB6">
                        <w:rPr>
                          <w:rFonts w:ascii="Graphik" w:hAnsi="Graphik"/>
                          <w:b/>
                          <w:spacing w:val="-24"/>
                          <w:kern w:val="16"/>
                          <w:sz w:val="72"/>
                        </w:rPr>
                        <w:t xml:space="preserve">HICAGO CRIMES </w:t>
                      </w:r>
                      <w:r w:rsidR="00527429">
                        <w:rPr>
                          <w:rFonts w:ascii="Graphik" w:hAnsi="Graphik"/>
                          <w:b/>
                          <w:spacing w:val="-24"/>
                          <w:kern w:val="16"/>
                          <w:sz w:val="72"/>
                        </w:rPr>
                        <w:t>DATA</w:t>
                      </w:r>
                      <w:r w:rsidR="00932F39">
                        <w:rPr>
                          <w:rFonts w:ascii="Graphik" w:hAnsi="Graphik"/>
                          <w:b/>
                          <w:spacing w:val="-24"/>
                          <w:kern w:val="16"/>
                          <w:sz w:val="72"/>
                        </w:rPr>
                        <w:t>SET</w:t>
                      </w:r>
                    </w:p>
                  </w:txbxContent>
                </v:textbox>
                <w10:wrap type="tight" anchorx="margin" anchory="page"/>
                <w10:anchorlock/>
              </v:shape>
            </w:pict>
          </mc:Fallback>
        </mc:AlternateContent>
      </w:r>
    </w:p>
    <w:sdt>
      <w:sdtPr>
        <w:rPr>
          <w:rFonts w:asciiTheme="minorHAnsi" w:eastAsiaTheme="minorHAnsi" w:hAnsiTheme="minorHAnsi" w:cstheme="minorBidi"/>
          <w:color w:val="auto"/>
          <w:sz w:val="24"/>
          <w:szCs w:val="24"/>
        </w:rPr>
        <w:id w:val="2076304764"/>
        <w:docPartObj>
          <w:docPartGallery w:val="Table of Contents"/>
          <w:docPartUnique/>
        </w:docPartObj>
      </w:sdtPr>
      <w:sdtEndPr>
        <w:rPr>
          <w:b/>
          <w:bCs/>
          <w:noProof/>
        </w:rPr>
      </w:sdtEndPr>
      <w:sdtContent>
        <w:p w14:paraId="5E31997D" w14:textId="50F3AE94" w:rsidR="006A4D78" w:rsidRPr="006A4D78" w:rsidRDefault="00ED0662">
          <w:pPr>
            <w:pStyle w:val="TOCHeading"/>
            <w:rPr>
              <w:rFonts w:ascii="Graphik" w:eastAsia="Cambria" w:hAnsi="Graphik" w:cs="Arial"/>
              <w:b/>
              <w:color w:val="005309" w:themeColor="accent3"/>
              <w:szCs w:val="20"/>
            </w:rPr>
          </w:pPr>
          <w:r w:rsidRPr="00ED0662">
            <w:rPr>
              <w:rFonts w:ascii="Graphik" w:eastAsia="Cambria" w:hAnsi="Graphik" w:cs="Arial"/>
              <w:b/>
              <w:color w:val="005309" w:themeColor="accent3"/>
              <w:szCs w:val="20"/>
            </w:rPr>
            <w:t xml:space="preserve">Table of </w:t>
          </w:r>
          <w:r w:rsidR="006A4D78" w:rsidRPr="006A4D78">
            <w:rPr>
              <w:rFonts w:ascii="Graphik" w:eastAsia="Cambria" w:hAnsi="Graphik" w:cs="Arial"/>
              <w:b/>
              <w:color w:val="005309" w:themeColor="accent3"/>
              <w:szCs w:val="20"/>
            </w:rPr>
            <w:t>Contents</w:t>
          </w:r>
        </w:p>
        <w:p w14:paraId="7312279C" w14:textId="05FFBA62" w:rsidR="006A4D78" w:rsidRDefault="006A4D78" w:rsidP="006A4D78"/>
        <w:p w14:paraId="3E9DEB30" w14:textId="32DD4A3A" w:rsidR="006A4D78" w:rsidRDefault="006A4D78" w:rsidP="006A4D78"/>
        <w:p w14:paraId="6E756351" w14:textId="77777777" w:rsidR="006A4D78" w:rsidRPr="006A4D78" w:rsidRDefault="006A4D78" w:rsidP="006A4D78"/>
        <w:p w14:paraId="2913311E" w14:textId="287008DF" w:rsidR="006A4D78" w:rsidRDefault="006A4D78">
          <w:pPr>
            <w:pStyle w:val="TOC1"/>
            <w:tabs>
              <w:tab w:val="right" w:leader="dot" w:pos="9010"/>
            </w:tabs>
            <w:rPr>
              <w:rStyle w:val="Hyperlink"/>
              <w:noProof/>
            </w:rPr>
          </w:pPr>
          <w:r>
            <w:fldChar w:fldCharType="begin"/>
          </w:r>
          <w:r>
            <w:instrText xml:space="preserve"> TOC \o "1-3" \h \z \u </w:instrText>
          </w:r>
          <w:r>
            <w:fldChar w:fldCharType="separate"/>
          </w:r>
          <w:hyperlink w:anchor="_Toc51676679" w:history="1">
            <w:r w:rsidRPr="00FF226B">
              <w:rPr>
                <w:rStyle w:val="Hyperlink"/>
                <w:noProof/>
              </w:rPr>
              <w:t>1 Background</w:t>
            </w:r>
            <w:r>
              <w:rPr>
                <w:noProof/>
                <w:webHidden/>
              </w:rPr>
              <w:tab/>
            </w:r>
            <w:r>
              <w:rPr>
                <w:noProof/>
                <w:webHidden/>
              </w:rPr>
              <w:fldChar w:fldCharType="begin"/>
            </w:r>
            <w:r>
              <w:rPr>
                <w:noProof/>
                <w:webHidden/>
              </w:rPr>
              <w:instrText xml:space="preserve"> PAGEREF _Toc51676679 \h </w:instrText>
            </w:r>
            <w:r>
              <w:rPr>
                <w:noProof/>
                <w:webHidden/>
              </w:rPr>
            </w:r>
            <w:r>
              <w:rPr>
                <w:noProof/>
                <w:webHidden/>
              </w:rPr>
              <w:fldChar w:fldCharType="separate"/>
            </w:r>
            <w:r>
              <w:rPr>
                <w:noProof/>
                <w:webHidden/>
              </w:rPr>
              <w:t>5</w:t>
            </w:r>
            <w:r>
              <w:rPr>
                <w:noProof/>
                <w:webHidden/>
              </w:rPr>
              <w:fldChar w:fldCharType="end"/>
            </w:r>
          </w:hyperlink>
        </w:p>
        <w:p w14:paraId="605025BC" w14:textId="13CE2687" w:rsidR="006A4D78" w:rsidRDefault="00D42098">
          <w:pPr>
            <w:pStyle w:val="TOC1"/>
            <w:tabs>
              <w:tab w:val="right" w:leader="dot" w:pos="9010"/>
            </w:tabs>
            <w:rPr>
              <w:rFonts w:asciiTheme="minorHAnsi" w:eastAsiaTheme="minorEastAsia" w:hAnsiTheme="minorHAnsi" w:cstheme="minorBidi"/>
              <w:b w:val="0"/>
              <w:noProof/>
            </w:rPr>
          </w:pPr>
          <w:hyperlink w:anchor="_Toc51676680" w:history="1">
            <w:r w:rsidR="006A4D78" w:rsidRPr="00FF226B">
              <w:rPr>
                <w:rStyle w:val="Hyperlink"/>
                <w:noProof/>
              </w:rPr>
              <w:t>2 Challenges</w:t>
            </w:r>
            <w:r w:rsidR="006A4D78">
              <w:rPr>
                <w:noProof/>
                <w:webHidden/>
              </w:rPr>
              <w:tab/>
            </w:r>
            <w:r w:rsidR="006A4D78">
              <w:rPr>
                <w:noProof/>
                <w:webHidden/>
              </w:rPr>
              <w:fldChar w:fldCharType="begin"/>
            </w:r>
            <w:r w:rsidR="006A4D78">
              <w:rPr>
                <w:noProof/>
                <w:webHidden/>
              </w:rPr>
              <w:instrText xml:space="preserve"> PAGEREF _Toc51676680 \h </w:instrText>
            </w:r>
            <w:r w:rsidR="006A4D78">
              <w:rPr>
                <w:noProof/>
                <w:webHidden/>
              </w:rPr>
            </w:r>
            <w:r w:rsidR="006A4D78">
              <w:rPr>
                <w:noProof/>
                <w:webHidden/>
              </w:rPr>
              <w:fldChar w:fldCharType="separate"/>
            </w:r>
            <w:r w:rsidR="006A4D78">
              <w:rPr>
                <w:noProof/>
                <w:webHidden/>
              </w:rPr>
              <w:t>6</w:t>
            </w:r>
            <w:r w:rsidR="006A4D78">
              <w:rPr>
                <w:noProof/>
                <w:webHidden/>
              </w:rPr>
              <w:fldChar w:fldCharType="end"/>
            </w:r>
          </w:hyperlink>
        </w:p>
        <w:p w14:paraId="7DC49554" w14:textId="30E51C45" w:rsidR="006A4D78" w:rsidRDefault="00D42098">
          <w:pPr>
            <w:pStyle w:val="TOC1"/>
            <w:tabs>
              <w:tab w:val="right" w:leader="dot" w:pos="9010"/>
            </w:tabs>
            <w:rPr>
              <w:rFonts w:asciiTheme="minorHAnsi" w:eastAsiaTheme="minorEastAsia" w:hAnsiTheme="minorHAnsi" w:cstheme="minorBidi"/>
              <w:b w:val="0"/>
              <w:noProof/>
            </w:rPr>
          </w:pPr>
          <w:hyperlink w:anchor="_Toc51676681" w:history="1">
            <w:r w:rsidR="006A4D78" w:rsidRPr="00FF226B">
              <w:rPr>
                <w:rStyle w:val="Hyperlink"/>
                <w:noProof/>
              </w:rPr>
              <w:t>3 Business Need</w:t>
            </w:r>
            <w:r w:rsidR="006A4D78">
              <w:rPr>
                <w:noProof/>
                <w:webHidden/>
              </w:rPr>
              <w:tab/>
            </w:r>
            <w:r w:rsidR="006A4D78">
              <w:rPr>
                <w:noProof/>
                <w:webHidden/>
              </w:rPr>
              <w:fldChar w:fldCharType="begin"/>
            </w:r>
            <w:r w:rsidR="006A4D78">
              <w:rPr>
                <w:noProof/>
                <w:webHidden/>
              </w:rPr>
              <w:instrText xml:space="preserve"> PAGEREF _Toc51676681 \h </w:instrText>
            </w:r>
            <w:r w:rsidR="006A4D78">
              <w:rPr>
                <w:noProof/>
                <w:webHidden/>
              </w:rPr>
            </w:r>
            <w:r w:rsidR="006A4D78">
              <w:rPr>
                <w:noProof/>
                <w:webHidden/>
              </w:rPr>
              <w:fldChar w:fldCharType="separate"/>
            </w:r>
            <w:r w:rsidR="006A4D78">
              <w:rPr>
                <w:noProof/>
                <w:webHidden/>
              </w:rPr>
              <w:t>7</w:t>
            </w:r>
            <w:r w:rsidR="006A4D78">
              <w:rPr>
                <w:noProof/>
                <w:webHidden/>
              </w:rPr>
              <w:fldChar w:fldCharType="end"/>
            </w:r>
          </w:hyperlink>
        </w:p>
        <w:p w14:paraId="79A1B744" w14:textId="28E0AC3C" w:rsidR="006A4D78" w:rsidRDefault="00D42098">
          <w:pPr>
            <w:pStyle w:val="TOC1"/>
            <w:tabs>
              <w:tab w:val="right" w:leader="dot" w:pos="9010"/>
            </w:tabs>
            <w:rPr>
              <w:rFonts w:asciiTheme="minorHAnsi" w:eastAsiaTheme="minorEastAsia" w:hAnsiTheme="minorHAnsi" w:cstheme="minorBidi"/>
              <w:b w:val="0"/>
              <w:noProof/>
            </w:rPr>
          </w:pPr>
          <w:hyperlink w:anchor="_Toc51676682" w:history="1">
            <w:r w:rsidR="006A4D78" w:rsidRPr="00FF226B">
              <w:rPr>
                <w:rStyle w:val="Hyperlink"/>
                <w:noProof/>
              </w:rPr>
              <w:t>4 Proposed Solution</w:t>
            </w:r>
            <w:r w:rsidR="006A4D78">
              <w:rPr>
                <w:noProof/>
                <w:webHidden/>
              </w:rPr>
              <w:tab/>
            </w:r>
            <w:r w:rsidR="006A4D78">
              <w:rPr>
                <w:noProof/>
                <w:webHidden/>
              </w:rPr>
              <w:fldChar w:fldCharType="begin"/>
            </w:r>
            <w:r w:rsidR="006A4D78">
              <w:rPr>
                <w:noProof/>
                <w:webHidden/>
              </w:rPr>
              <w:instrText xml:space="preserve"> PAGEREF _Toc51676682 \h </w:instrText>
            </w:r>
            <w:r w:rsidR="006A4D78">
              <w:rPr>
                <w:noProof/>
                <w:webHidden/>
              </w:rPr>
            </w:r>
            <w:r w:rsidR="006A4D78">
              <w:rPr>
                <w:noProof/>
                <w:webHidden/>
              </w:rPr>
              <w:fldChar w:fldCharType="separate"/>
            </w:r>
            <w:r w:rsidR="006A4D78">
              <w:rPr>
                <w:noProof/>
                <w:webHidden/>
              </w:rPr>
              <w:t>8</w:t>
            </w:r>
            <w:r w:rsidR="006A4D78">
              <w:rPr>
                <w:noProof/>
                <w:webHidden/>
              </w:rPr>
              <w:fldChar w:fldCharType="end"/>
            </w:r>
          </w:hyperlink>
        </w:p>
        <w:p w14:paraId="4C00A05E" w14:textId="51AA944A" w:rsidR="006A4D78" w:rsidRDefault="00D42098">
          <w:pPr>
            <w:pStyle w:val="TOC1"/>
            <w:tabs>
              <w:tab w:val="right" w:leader="dot" w:pos="9010"/>
            </w:tabs>
            <w:rPr>
              <w:rFonts w:asciiTheme="minorHAnsi" w:eastAsiaTheme="minorEastAsia" w:hAnsiTheme="minorHAnsi" w:cstheme="minorBidi"/>
              <w:b w:val="0"/>
              <w:noProof/>
            </w:rPr>
          </w:pPr>
          <w:hyperlink w:anchor="_Toc51676683" w:history="1">
            <w:r w:rsidR="006A4D78" w:rsidRPr="00FF226B">
              <w:rPr>
                <w:rStyle w:val="Hyperlink"/>
                <w:noProof/>
              </w:rPr>
              <w:t>5 Data Model, Metadata and Sample Data</w:t>
            </w:r>
            <w:r w:rsidR="006A4D78">
              <w:rPr>
                <w:noProof/>
                <w:webHidden/>
              </w:rPr>
              <w:tab/>
            </w:r>
            <w:r w:rsidR="006A4D78">
              <w:rPr>
                <w:noProof/>
                <w:webHidden/>
              </w:rPr>
              <w:fldChar w:fldCharType="begin"/>
            </w:r>
            <w:r w:rsidR="006A4D78">
              <w:rPr>
                <w:noProof/>
                <w:webHidden/>
              </w:rPr>
              <w:instrText xml:space="preserve"> PAGEREF _Toc51676683 \h </w:instrText>
            </w:r>
            <w:r w:rsidR="006A4D78">
              <w:rPr>
                <w:noProof/>
                <w:webHidden/>
              </w:rPr>
            </w:r>
            <w:r w:rsidR="006A4D78">
              <w:rPr>
                <w:noProof/>
                <w:webHidden/>
              </w:rPr>
              <w:fldChar w:fldCharType="separate"/>
            </w:r>
            <w:r w:rsidR="006A4D78">
              <w:rPr>
                <w:noProof/>
                <w:webHidden/>
              </w:rPr>
              <w:t>9</w:t>
            </w:r>
            <w:r w:rsidR="006A4D78">
              <w:rPr>
                <w:noProof/>
                <w:webHidden/>
              </w:rPr>
              <w:fldChar w:fldCharType="end"/>
            </w:r>
          </w:hyperlink>
        </w:p>
        <w:p w14:paraId="2FDA3DCF" w14:textId="1807AEE1" w:rsidR="006A4D78" w:rsidRDefault="006A4D78">
          <w:r>
            <w:rPr>
              <w:b/>
              <w:bCs/>
              <w:noProof/>
            </w:rPr>
            <w:fldChar w:fldCharType="end"/>
          </w:r>
        </w:p>
      </w:sdtContent>
    </w:sdt>
    <w:p w14:paraId="003337A0" w14:textId="77777777" w:rsidR="008C1857" w:rsidRPr="00667008" w:rsidRDefault="008C1857">
      <w:pPr>
        <w:rPr>
          <w:rFonts w:ascii="Graphik" w:hAnsi="Graphik" w:cs="Arial"/>
        </w:rPr>
      </w:pPr>
    </w:p>
    <w:p w14:paraId="47E99CFD" w14:textId="77777777" w:rsidR="008C1857" w:rsidRPr="00667008" w:rsidRDefault="008C1857">
      <w:pPr>
        <w:rPr>
          <w:rFonts w:ascii="Graphik" w:hAnsi="Graphik" w:cs="Arial"/>
        </w:rPr>
      </w:pPr>
    </w:p>
    <w:p w14:paraId="683861A9" w14:textId="77777777" w:rsidR="008C1857" w:rsidRPr="00667008" w:rsidRDefault="008C1857">
      <w:pPr>
        <w:rPr>
          <w:rFonts w:ascii="Graphik" w:hAnsi="Graphik" w:cs="Arial"/>
        </w:rPr>
      </w:pPr>
      <w:r w:rsidRPr="00667008">
        <w:rPr>
          <w:rFonts w:ascii="Graphik" w:hAnsi="Graphik" w:cs="Arial"/>
        </w:rPr>
        <w:br w:type="page"/>
      </w:r>
    </w:p>
    <w:p w14:paraId="5607911F" w14:textId="73552F99" w:rsidR="00DE2E12" w:rsidRDefault="0017060A" w:rsidP="00945279">
      <w:pPr>
        <w:pStyle w:val="Heading1"/>
      </w:pPr>
      <w:bookmarkStart w:id="0" w:name="_Toc51676679"/>
      <w:r>
        <w:lastRenderedPageBreak/>
        <w:t>1</w:t>
      </w:r>
      <w:r w:rsidR="001A5B70">
        <w:t xml:space="preserve"> </w:t>
      </w:r>
      <w:r w:rsidR="00527429">
        <w:t>Background</w:t>
      </w:r>
      <w:bookmarkEnd w:id="0"/>
    </w:p>
    <w:p w14:paraId="261000A3" w14:textId="77777777" w:rsidR="005C1791" w:rsidRPr="005C1791" w:rsidRDefault="005C1791" w:rsidP="005C1791">
      <w:pPr>
        <w:rPr>
          <w:lang w:val="en-GB"/>
        </w:rPr>
      </w:pPr>
    </w:p>
    <w:p w14:paraId="439AAE38" w14:textId="79711B96" w:rsidR="00D32F1A" w:rsidRDefault="00D32F1A" w:rsidP="00527429">
      <w:pPr>
        <w:pStyle w:val="ListParagraph"/>
        <w:numPr>
          <w:ilvl w:val="0"/>
          <w:numId w:val="5"/>
        </w:numPr>
        <w:rPr>
          <w:rFonts w:ascii="Graphik" w:hAnsi="Graphik"/>
          <w:sz w:val="24"/>
          <w:szCs w:val="24"/>
        </w:rPr>
      </w:pPr>
      <w:r w:rsidRPr="00D32F1A">
        <w:rPr>
          <w:rFonts w:ascii="Graphik" w:hAnsi="Graphik"/>
          <w:sz w:val="24"/>
          <w:szCs w:val="24"/>
        </w:rPr>
        <w:t xml:space="preserve">For the past </w:t>
      </w:r>
      <w:r w:rsidR="00931EEB">
        <w:rPr>
          <w:rFonts w:ascii="Graphik" w:hAnsi="Graphik"/>
          <w:sz w:val="24"/>
          <w:szCs w:val="24"/>
        </w:rPr>
        <w:t xml:space="preserve">few </w:t>
      </w:r>
      <w:r w:rsidRPr="00D32F1A">
        <w:rPr>
          <w:rFonts w:ascii="Graphik" w:hAnsi="Graphik"/>
          <w:sz w:val="24"/>
          <w:szCs w:val="24"/>
        </w:rPr>
        <w:t>years, Chicago has been considered one of the most dangerous cities in the US. The motivation behind this project is to help the Chicago Police Department make better decisions with the use of data. It</w:t>
      </w:r>
      <w:r w:rsidR="00221AED">
        <w:rPr>
          <w:rFonts w:ascii="Graphik" w:hAnsi="Graphik"/>
          <w:sz w:val="24"/>
          <w:szCs w:val="24"/>
        </w:rPr>
        <w:t xml:space="preserve"> i</w:t>
      </w:r>
      <w:r w:rsidRPr="00D32F1A">
        <w:rPr>
          <w:rFonts w:ascii="Graphik" w:hAnsi="Graphik"/>
          <w:sz w:val="24"/>
          <w:szCs w:val="24"/>
        </w:rPr>
        <w:t>s important for them to receive key insights from this dataset. This dataset contains information from the Chicago Police Department</w:t>
      </w:r>
      <w:r w:rsidR="00197374">
        <w:rPr>
          <w:rFonts w:ascii="Graphik" w:hAnsi="Graphik"/>
          <w:sz w:val="24"/>
          <w:szCs w:val="24"/>
        </w:rPr>
        <w:t>(CPD)</w:t>
      </w:r>
      <w:r w:rsidRPr="00D32F1A">
        <w:rPr>
          <w:rFonts w:ascii="Graphik" w:hAnsi="Graphik"/>
          <w:sz w:val="24"/>
          <w:szCs w:val="24"/>
        </w:rPr>
        <w:t xml:space="preserve"> from 2012 to 201</w:t>
      </w:r>
      <w:r w:rsidR="00B277D4">
        <w:rPr>
          <w:rFonts w:ascii="Graphik" w:hAnsi="Graphik"/>
          <w:sz w:val="24"/>
          <w:szCs w:val="24"/>
        </w:rPr>
        <w:t>6</w:t>
      </w:r>
      <w:r>
        <w:rPr>
          <w:rFonts w:ascii="Graphik" w:hAnsi="Graphik"/>
          <w:sz w:val="24"/>
          <w:szCs w:val="24"/>
        </w:rPr>
        <w:t>.</w:t>
      </w:r>
    </w:p>
    <w:p w14:paraId="2721F7BA" w14:textId="7B195A62" w:rsidR="007B4D1B" w:rsidRDefault="007B4D1B" w:rsidP="007B4D1B">
      <w:pPr>
        <w:pStyle w:val="NormalWeb"/>
        <w:numPr>
          <w:ilvl w:val="0"/>
          <w:numId w:val="5"/>
        </w:numPr>
        <w:shd w:val="clear" w:color="auto" w:fill="FFFFFF"/>
        <w:spacing w:before="0" w:beforeAutospacing="0" w:after="150" w:afterAutospacing="0"/>
        <w:rPr>
          <w:rFonts w:ascii="Graphik" w:eastAsiaTheme="minorHAnsi" w:hAnsi="Graphik" w:cstheme="minorBidi"/>
        </w:rPr>
      </w:pPr>
      <w:r w:rsidRPr="007B4D1B">
        <w:rPr>
          <w:rFonts w:ascii="Graphik" w:eastAsiaTheme="minorHAnsi" w:hAnsi="Graphik" w:cstheme="minorBidi"/>
        </w:rPr>
        <w:t xml:space="preserve">From the </w:t>
      </w:r>
      <w:r w:rsidR="002D4ABA">
        <w:rPr>
          <w:rFonts w:ascii="Graphik" w:eastAsiaTheme="minorHAnsi" w:hAnsi="Graphik" w:cstheme="minorBidi"/>
        </w:rPr>
        <w:t>dataset</w:t>
      </w:r>
      <w:r w:rsidRPr="007B4D1B">
        <w:rPr>
          <w:rFonts w:ascii="Graphik" w:eastAsiaTheme="minorHAnsi" w:hAnsi="Graphik" w:cstheme="minorBidi"/>
        </w:rPr>
        <w:t xml:space="preserve"> </w:t>
      </w:r>
      <w:r w:rsidR="00197374">
        <w:rPr>
          <w:rFonts w:ascii="Graphik" w:eastAsiaTheme="minorHAnsi" w:hAnsi="Graphik" w:cstheme="minorBidi"/>
        </w:rPr>
        <w:t xml:space="preserve">the CPD </w:t>
      </w:r>
      <w:r w:rsidR="002C02B1">
        <w:rPr>
          <w:rFonts w:ascii="Graphik" w:eastAsiaTheme="minorHAnsi" w:hAnsi="Graphik" w:cstheme="minorBidi"/>
        </w:rPr>
        <w:t>wants</w:t>
      </w:r>
      <w:r w:rsidRPr="007B4D1B">
        <w:rPr>
          <w:rFonts w:ascii="Graphik" w:eastAsiaTheme="minorHAnsi" w:hAnsi="Graphik" w:cstheme="minorBidi"/>
        </w:rPr>
        <w:t xml:space="preserve"> to obtain significant</w:t>
      </w:r>
      <w:r w:rsidR="002D4ABA">
        <w:rPr>
          <w:rFonts w:ascii="Graphik" w:eastAsiaTheme="minorHAnsi" w:hAnsi="Graphik" w:cstheme="minorBidi"/>
        </w:rPr>
        <w:t>ly</w:t>
      </w:r>
      <w:r w:rsidR="0089389B">
        <w:rPr>
          <w:rFonts w:ascii="Graphik" w:eastAsiaTheme="minorHAnsi" w:hAnsi="Graphik" w:cstheme="minorBidi"/>
        </w:rPr>
        <w:t xml:space="preserve"> important</w:t>
      </w:r>
      <w:r w:rsidRPr="007B4D1B">
        <w:rPr>
          <w:rFonts w:ascii="Graphik" w:eastAsiaTheme="minorHAnsi" w:hAnsi="Graphik" w:cstheme="minorBidi"/>
        </w:rPr>
        <w:t xml:space="preserve"> information like: </w:t>
      </w:r>
      <w:r w:rsidRPr="00F942F7">
        <w:rPr>
          <w:rFonts w:ascii="Graphik" w:eastAsiaTheme="minorHAnsi" w:hAnsi="Graphik" w:cstheme="minorBidi"/>
        </w:rPr>
        <w:t xml:space="preserve">Most common type of crimes - crime rate </w:t>
      </w:r>
      <w:r w:rsidR="002D4ABA" w:rsidRPr="00F942F7">
        <w:rPr>
          <w:rFonts w:ascii="Graphik" w:eastAsiaTheme="minorHAnsi" w:hAnsi="Graphik" w:cstheme="minorBidi"/>
        </w:rPr>
        <w:t>across the</w:t>
      </w:r>
      <w:r w:rsidRPr="00F942F7">
        <w:rPr>
          <w:rFonts w:ascii="Graphik" w:eastAsiaTheme="minorHAnsi" w:hAnsi="Graphik" w:cstheme="minorBidi"/>
        </w:rPr>
        <w:t xml:space="preserve"> year</w:t>
      </w:r>
      <w:r w:rsidR="002D4ABA" w:rsidRPr="00F942F7">
        <w:rPr>
          <w:rFonts w:ascii="Graphik" w:eastAsiaTheme="minorHAnsi" w:hAnsi="Graphik" w:cstheme="minorBidi"/>
        </w:rPr>
        <w:t>s</w:t>
      </w:r>
      <w:r w:rsidRPr="00F942F7">
        <w:rPr>
          <w:rFonts w:ascii="Graphik" w:eastAsiaTheme="minorHAnsi" w:hAnsi="Graphik" w:cstheme="minorBidi"/>
        </w:rPr>
        <w:t xml:space="preserve"> - Crimes that resulted in Arrests - Top IUCR Codes - Most common areas where crimes occur - Top FBI Codes</w:t>
      </w:r>
      <w:r w:rsidR="002D4ABA">
        <w:rPr>
          <w:rFonts w:ascii="Graphik" w:eastAsiaTheme="minorHAnsi" w:hAnsi="Graphik" w:cstheme="minorBidi"/>
        </w:rPr>
        <w:t xml:space="preserve"> and so forth.</w:t>
      </w:r>
    </w:p>
    <w:p w14:paraId="4BF97192" w14:textId="22C2CFC7" w:rsidR="000E24D3" w:rsidRDefault="004C6231" w:rsidP="000E24D3">
      <w:pPr>
        <w:pStyle w:val="NormalWeb"/>
        <w:numPr>
          <w:ilvl w:val="0"/>
          <w:numId w:val="5"/>
        </w:numPr>
        <w:shd w:val="clear" w:color="auto" w:fill="FFFFFF"/>
        <w:spacing w:before="0" w:beforeAutospacing="0" w:after="150" w:afterAutospacing="0"/>
        <w:rPr>
          <w:rFonts w:ascii="Graphik" w:eastAsiaTheme="minorHAnsi" w:hAnsi="Graphik" w:cstheme="minorBidi"/>
        </w:rPr>
      </w:pPr>
      <w:r>
        <w:rPr>
          <w:rFonts w:ascii="Graphik" w:eastAsiaTheme="minorHAnsi" w:hAnsi="Graphik" w:cstheme="minorBidi"/>
        </w:rPr>
        <w:t>CPD w</w:t>
      </w:r>
      <w:r w:rsidR="009143EB">
        <w:rPr>
          <w:rFonts w:ascii="Graphik" w:eastAsiaTheme="minorHAnsi" w:hAnsi="Graphik" w:cstheme="minorBidi"/>
        </w:rPr>
        <w:t xml:space="preserve">ants </w:t>
      </w:r>
      <w:r w:rsidR="000E24D3">
        <w:rPr>
          <w:rFonts w:ascii="Graphik" w:eastAsiaTheme="minorHAnsi" w:hAnsi="Graphik" w:cstheme="minorBidi"/>
        </w:rPr>
        <w:t>to draw reliable and definite conclusions</w:t>
      </w:r>
      <w:r w:rsidR="000E24D3" w:rsidRPr="007B4D1B">
        <w:rPr>
          <w:rFonts w:ascii="Graphik" w:eastAsiaTheme="minorHAnsi" w:hAnsi="Graphik" w:cstheme="minorBidi"/>
        </w:rPr>
        <w:t xml:space="preserve"> </w:t>
      </w:r>
      <w:r w:rsidR="000E24D3">
        <w:rPr>
          <w:rFonts w:ascii="Graphik" w:eastAsiaTheme="minorHAnsi" w:hAnsi="Graphik" w:cstheme="minorBidi"/>
        </w:rPr>
        <w:t xml:space="preserve">regarding  </w:t>
      </w:r>
      <w:bookmarkStart w:id="1" w:name="_GoBack"/>
      <w:bookmarkEnd w:id="1"/>
      <w:r w:rsidR="000E24D3" w:rsidRPr="007B4D1B">
        <w:rPr>
          <w:rFonts w:ascii="Graphik" w:eastAsiaTheme="minorHAnsi" w:hAnsi="Graphik" w:cstheme="minorBidi"/>
        </w:rPr>
        <w:t xml:space="preserve">% of the criminals </w:t>
      </w:r>
      <w:r w:rsidR="000E24D3">
        <w:rPr>
          <w:rFonts w:ascii="Graphik" w:eastAsiaTheme="minorHAnsi" w:hAnsi="Graphik" w:cstheme="minorBidi"/>
        </w:rPr>
        <w:t>ar</w:t>
      </w:r>
      <w:r w:rsidR="000E24D3" w:rsidRPr="007B4D1B">
        <w:rPr>
          <w:rFonts w:ascii="Graphik" w:eastAsiaTheme="minorHAnsi" w:hAnsi="Graphik" w:cstheme="minorBidi"/>
        </w:rPr>
        <w:t xml:space="preserve">e arrested </w:t>
      </w:r>
      <w:r w:rsidR="000E24D3">
        <w:rPr>
          <w:rFonts w:ascii="Graphik" w:eastAsiaTheme="minorHAnsi" w:hAnsi="Graphik" w:cstheme="minorBidi"/>
        </w:rPr>
        <w:t>,which is the most</w:t>
      </w:r>
      <w:r w:rsidR="000E24D3" w:rsidRPr="007B4D1B">
        <w:rPr>
          <w:rFonts w:ascii="Graphik" w:eastAsiaTheme="minorHAnsi" w:hAnsi="Graphik" w:cstheme="minorBidi"/>
        </w:rPr>
        <w:t xml:space="preserve"> common</w:t>
      </w:r>
      <w:r w:rsidR="000E24D3">
        <w:rPr>
          <w:rFonts w:ascii="Graphik" w:eastAsiaTheme="minorHAnsi" w:hAnsi="Graphik" w:cstheme="minorBidi"/>
        </w:rPr>
        <w:t xml:space="preserve"> crime, which locality needs </w:t>
      </w:r>
      <w:r w:rsidR="000E24D3" w:rsidRPr="007B4D1B">
        <w:rPr>
          <w:rFonts w:ascii="Graphik" w:eastAsiaTheme="minorHAnsi" w:hAnsi="Graphik" w:cstheme="minorBidi"/>
        </w:rPr>
        <w:t xml:space="preserve">more patrols going around the area </w:t>
      </w:r>
      <w:r w:rsidR="000E24D3">
        <w:rPr>
          <w:rFonts w:ascii="Graphik" w:eastAsiaTheme="minorHAnsi" w:hAnsi="Graphik" w:cstheme="minorBidi"/>
        </w:rPr>
        <w:t xml:space="preserve"> and  accordingly s</w:t>
      </w:r>
      <w:r w:rsidR="000E24D3" w:rsidRPr="007B4D1B">
        <w:rPr>
          <w:rFonts w:ascii="Graphik" w:eastAsiaTheme="minorHAnsi" w:hAnsi="Graphik" w:cstheme="minorBidi"/>
        </w:rPr>
        <w:t>et a specific perimeter for the areas where crime scene is extremely high</w:t>
      </w:r>
      <w:r w:rsidR="000E24D3">
        <w:rPr>
          <w:rFonts w:ascii="Graphik" w:eastAsiaTheme="minorHAnsi" w:hAnsi="Graphik" w:cstheme="minorBidi"/>
        </w:rPr>
        <w:t>.</w:t>
      </w:r>
    </w:p>
    <w:p w14:paraId="4659088D" w14:textId="4F14D2EB" w:rsidR="006028E8" w:rsidRDefault="00E320D9" w:rsidP="00CE371E">
      <w:pPr>
        <w:pStyle w:val="NormalWeb"/>
        <w:numPr>
          <w:ilvl w:val="0"/>
          <w:numId w:val="5"/>
        </w:numPr>
        <w:shd w:val="clear" w:color="auto" w:fill="FFFFFF"/>
        <w:spacing w:before="0" w:beforeAutospacing="0" w:after="150" w:afterAutospacing="0"/>
        <w:rPr>
          <w:rFonts w:ascii="Graphik" w:eastAsiaTheme="minorHAnsi" w:hAnsi="Graphik" w:cstheme="minorBidi"/>
        </w:rPr>
      </w:pPr>
      <w:r>
        <w:rPr>
          <w:rFonts w:ascii="Graphik" w:eastAsiaTheme="minorHAnsi" w:hAnsi="Graphik" w:cstheme="minorBidi"/>
        </w:rPr>
        <w:t xml:space="preserve">CPD has decided to allocate this </w:t>
      </w:r>
      <w:r w:rsidR="00466320">
        <w:rPr>
          <w:rFonts w:ascii="Graphik" w:eastAsiaTheme="minorHAnsi" w:hAnsi="Graphik" w:cstheme="minorBidi"/>
        </w:rPr>
        <w:t>“</w:t>
      </w:r>
      <w:r w:rsidR="00466320" w:rsidRPr="001D30E4">
        <w:rPr>
          <w:rFonts w:ascii="Graphik" w:eastAsiaTheme="minorHAnsi" w:hAnsi="Graphik" w:cstheme="minorBidi"/>
        </w:rPr>
        <w:t>crime  data analytics</w:t>
      </w:r>
      <w:r w:rsidR="00466320">
        <w:rPr>
          <w:rFonts w:ascii="Graphik" w:eastAsiaTheme="minorHAnsi" w:hAnsi="Graphik" w:cstheme="minorBidi"/>
        </w:rPr>
        <w:t xml:space="preserve">” </w:t>
      </w:r>
      <w:r w:rsidR="006028E8">
        <w:rPr>
          <w:rFonts w:ascii="Graphik" w:eastAsiaTheme="minorHAnsi" w:hAnsi="Graphik" w:cstheme="minorBidi"/>
        </w:rPr>
        <w:t xml:space="preserve">project to </w:t>
      </w:r>
      <w:r w:rsidR="006028E8" w:rsidRPr="005C1791">
        <w:rPr>
          <w:rFonts w:ascii="Graphik" w:eastAsiaTheme="minorHAnsi" w:hAnsi="Graphik" w:cstheme="minorBidi"/>
          <w:b/>
          <w:bCs/>
        </w:rPr>
        <w:t>Accenture</w:t>
      </w:r>
      <w:r w:rsidR="00257C6F">
        <w:rPr>
          <w:rFonts w:ascii="Graphik" w:eastAsiaTheme="minorHAnsi" w:hAnsi="Graphik" w:cstheme="minorBidi"/>
        </w:rPr>
        <w:t xml:space="preserve"> to help it gain detailed insights into the crime trends to prevent crimes and to protect the masses.</w:t>
      </w:r>
      <w:r w:rsidR="006028E8">
        <w:rPr>
          <w:rFonts w:ascii="Graphik" w:eastAsiaTheme="minorHAnsi" w:hAnsi="Graphik" w:cstheme="minorBidi"/>
        </w:rPr>
        <w:t xml:space="preserve"> </w:t>
      </w:r>
    </w:p>
    <w:p w14:paraId="6CEC5D75" w14:textId="1646BF57" w:rsidR="00926B5B" w:rsidRPr="001D30E4" w:rsidRDefault="00926B5B" w:rsidP="00926B5B">
      <w:pPr>
        <w:pStyle w:val="ListParagraph"/>
        <w:numPr>
          <w:ilvl w:val="0"/>
          <w:numId w:val="5"/>
        </w:numPr>
        <w:rPr>
          <w:rFonts w:ascii="Graphik" w:hAnsi="Graphik"/>
          <w:sz w:val="24"/>
          <w:szCs w:val="24"/>
        </w:rPr>
      </w:pPr>
      <w:r w:rsidRPr="005C1791">
        <w:rPr>
          <w:rFonts w:ascii="Graphik" w:hAnsi="Graphik"/>
          <w:b/>
          <w:bCs/>
          <w:sz w:val="24"/>
          <w:szCs w:val="24"/>
        </w:rPr>
        <w:t>Accenture</w:t>
      </w:r>
      <w:r w:rsidRPr="00527429">
        <w:rPr>
          <w:rFonts w:ascii="Graphik" w:hAnsi="Graphik"/>
          <w:sz w:val="24"/>
          <w:szCs w:val="24"/>
        </w:rPr>
        <w:t xml:space="preserve"> is responsible for </w:t>
      </w:r>
      <w:r w:rsidR="00D83F98">
        <w:rPr>
          <w:rFonts w:ascii="Graphik" w:hAnsi="Graphik"/>
          <w:sz w:val="24"/>
          <w:szCs w:val="24"/>
        </w:rPr>
        <w:t xml:space="preserve">storing, </w:t>
      </w:r>
      <w:r w:rsidRPr="00527429">
        <w:rPr>
          <w:rFonts w:ascii="Graphik" w:hAnsi="Graphik"/>
          <w:sz w:val="24"/>
          <w:szCs w:val="24"/>
        </w:rPr>
        <w:t xml:space="preserve">developing and maintaining the data and analytical systems for </w:t>
      </w:r>
      <w:r w:rsidR="00DC5578">
        <w:rPr>
          <w:rFonts w:ascii="Graphik" w:hAnsi="Graphik"/>
          <w:sz w:val="24"/>
          <w:szCs w:val="24"/>
        </w:rPr>
        <w:t xml:space="preserve">reduction and </w:t>
      </w:r>
      <w:r w:rsidR="00D83F98">
        <w:rPr>
          <w:rFonts w:ascii="Graphik" w:hAnsi="Graphik"/>
          <w:sz w:val="24"/>
          <w:szCs w:val="24"/>
        </w:rPr>
        <w:t xml:space="preserve">prevention of </w:t>
      </w:r>
      <w:r>
        <w:rPr>
          <w:rFonts w:ascii="Graphik" w:hAnsi="Graphik"/>
          <w:sz w:val="24"/>
          <w:szCs w:val="24"/>
        </w:rPr>
        <w:t>crimes in Chicago.</w:t>
      </w:r>
      <w:r w:rsidRPr="001D30E4">
        <w:rPr>
          <w:rFonts w:ascii="Graphik" w:hAnsi="Graphik"/>
          <w:sz w:val="24"/>
          <w:szCs w:val="24"/>
        </w:rPr>
        <w:t xml:space="preserve"> </w:t>
      </w:r>
    </w:p>
    <w:p w14:paraId="33273390" w14:textId="13B14C9E" w:rsidR="00DC7A99" w:rsidRPr="001D30E4" w:rsidRDefault="00DC7A99" w:rsidP="00926B5B">
      <w:pPr>
        <w:pStyle w:val="ListParagraph"/>
        <w:numPr>
          <w:ilvl w:val="0"/>
          <w:numId w:val="5"/>
        </w:numPr>
        <w:rPr>
          <w:rFonts w:ascii="Graphik" w:hAnsi="Graphik"/>
          <w:sz w:val="24"/>
          <w:szCs w:val="24"/>
        </w:rPr>
      </w:pPr>
      <w:r w:rsidRPr="005C1791">
        <w:rPr>
          <w:rFonts w:ascii="Graphik" w:hAnsi="Graphik"/>
          <w:sz w:val="24"/>
          <w:szCs w:val="24"/>
        </w:rPr>
        <w:t>Accenture</w:t>
      </w:r>
      <w:r w:rsidRPr="001D30E4">
        <w:rPr>
          <w:rFonts w:ascii="Graphik" w:hAnsi="Graphik"/>
          <w:sz w:val="24"/>
          <w:szCs w:val="24"/>
        </w:rPr>
        <w:t xml:space="preserve"> wishes to leverage  the  market leader in the Cloud space - the </w:t>
      </w:r>
      <w:r w:rsidRPr="005C1791">
        <w:rPr>
          <w:rFonts w:ascii="Graphik" w:hAnsi="Graphik"/>
          <w:b/>
          <w:bCs/>
          <w:sz w:val="24"/>
          <w:szCs w:val="24"/>
        </w:rPr>
        <w:t>Amazon Web Services</w:t>
      </w:r>
      <w:r w:rsidRPr="001D30E4">
        <w:rPr>
          <w:rFonts w:ascii="Graphik" w:hAnsi="Graphik"/>
          <w:sz w:val="24"/>
          <w:szCs w:val="24"/>
        </w:rPr>
        <w:t xml:space="preserve"> to fulfill the requirements</w:t>
      </w:r>
    </w:p>
    <w:p w14:paraId="47E5DDC2" w14:textId="62D01CDB" w:rsidR="002D4ABA" w:rsidRDefault="007B4D1B" w:rsidP="007B4D1B">
      <w:pPr>
        <w:pStyle w:val="NormalWeb"/>
        <w:numPr>
          <w:ilvl w:val="0"/>
          <w:numId w:val="5"/>
        </w:numPr>
        <w:shd w:val="clear" w:color="auto" w:fill="FFFFFF"/>
        <w:spacing w:before="0" w:beforeAutospacing="0" w:after="150" w:afterAutospacing="0"/>
        <w:rPr>
          <w:rFonts w:ascii="Graphik" w:eastAsiaTheme="minorHAnsi" w:hAnsi="Graphik" w:cstheme="minorBidi"/>
        </w:rPr>
      </w:pPr>
      <w:r w:rsidRPr="007B4D1B">
        <w:rPr>
          <w:rFonts w:ascii="Graphik" w:eastAsiaTheme="minorHAnsi" w:hAnsi="Graphik" w:cstheme="minorBidi"/>
        </w:rPr>
        <w:t>Based on the analysis o</w:t>
      </w:r>
      <w:r w:rsidR="002D4ABA">
        <w:rPr>
          <w:rFonts w:ascii="Graphik" w:eastAsiaTheme="minorHAnsi" w:hAnsi="Graphik" w:cstheme="minorBidi"/>
        </w:rPr>
        <w:t>f</w:t>
      </w:r>
      <w:r w:rsidRPr="007B4D1B">
        <w:rPr>
          <w:rFonts w:ascii="Graphik" w:eastAsiaTheme="minorHAnsi" w:hAnsi="Graphik" w:cstheme="minorBidi"/>
        </w:rPr>
        <w:t xml:space="preserve"> the Chicago crime</w:t>
      </w:r>
      <w:r w:rsidR="00861741">
        <w:rPr>
          <w:rFonts w:ascii="Graphik" w:eastAsiaTheme="minorHAnsi" w:hAnsi="Graphik" w:cstheme="minorBidi"/>
        </w:rPr>
        <w:t>s</w:t>
      </w:r>
      <w:r w:rsidRPr="007B4D1B">
        <w:rPr>
          <w:rFonts w:ascii="Graphik" w:eastAsiaTheme="minorHAnsi" w:hAnsi="Graphik" w:cstheme="minorBidi"/>
        </w:rPr>
        <w:t xml:space="preserve"> dataset, we </w:t>
      </w:r>
      <w:r w:rsidR="002D4ABA">
        <w:rPr>
          <w:rFonts w:ascii="Graphik" w:eastAsiaTheme="minorHAnsi" w:hAnsi="Graphik" w:cstheme="minorBidi"/>
        </w:rPr>
        <w:t>should</w:t>
      </w:r>
      <w:r w:rsidRPr="007B4D1B">
        <w:rPr>
          <w:rFonts w:ascii="Graphik" w:eastAsiaTheme="minorHAnsi" w:hAnsi="Graphik" w:cstheme="minorBidi"/>
        </w:rPr>
        <w:t xml:space="preserve"> offer several recommendations to the Chicago Police Department on the </w:t>
      </w:r>
      <w:r w:rsidR="00790D2C">
        <w:rPr>
          <w:rFonts w:ascii="Graphik" w:eastAsiaTheme="minorHAnsi" w:hAnsi="Graphik" w:cstheme="minorBidi"/>
        </w:rPr>
        <w:t>several aspects</w:t>
      </w:r>
      <w:r w:rsidRPr="007B4D1B">
        <w:rPr>
          <w:rFonts w:ascii="Graphik" w:eastAsiaTheme="minorHAnsi" w:hAnsi="Graphik" w:cstheme="minorBidi"/>
        </w:rPr>
        <w:t xml:space="preserve"> of crimes in order to prevent them</w:t>
      </w:r>
      <w:r w:rsidR="002D4ABA">
        <w:rPr>
          <w:rFonts w:ascii="Graphik" w:eastAsiaTheme="minorHAnsi" w:hAnsi="Graphik" w:cstheme="minorBidi"/>
        </w:rPr>
        <w:t>.</w:t>
      </w:r>
    </w:p>
    <w:p w14:paraId="6189153B" w14:textId="77777777" w:rsidR="008C1857" w:rsidRPr="00667008" w:rsidRDefault="008C1857">
      <w:pPr>
        <w:rPr>
          <w:rFonts w:ascii="Graphik" w:hAnsi="Graphik" w:cs="Arial"/>
        </w:rPr>
      </w:pPr>
      <w:r w:rsidRPr="00667008">
        <w:rPr>
          <w:rFonts w:ascii="Graphik" w:hAnsi="Graphik" w:cs="Arial"/>
        </w:rPr>
        <w:br w:type="page"/>
      </w:r>
    </w:p>
    <w:p w14:paraId="63005EB5" w14:textId="3833ED94" w:rsidR="00DE2E12" w:rsidRDefault="0017060A" w:rsidP="00945279">
      <w:pPr>
        <w:pStyle w:val="Heading1"/>
        <w:rPr>
          <w:noProof/>
        </w:rPr>
      </w:pPr>
      <w:bookmarkStart w:id="2" w:name="_Toc51676680"/>
      <w:r>
        <w:rPr>
          <w:noProof/>
        </w:rPr>
        <w:lastRenderedPageBreak/>
        <w:t>2</w:t>
      </w:r>
      <w:r w:rsidR="001A5B70">
        <w:rPr>
          <w:noProof/>
        </w:rPr>
        <w:t xml:space="preserve"> </w:t>
      </w:r>
      <w:r w:rsidR="00DE2E12" w:rsidRPr="00667008">
        <w:rPr>
          <w:noProof/>
        </w:rPr>
        <w:t>C</w:t>
      </w:r>
      <w:r w:rsidR="00527429">
        <w:rPr>
          <w:noProof/>
        </w:rPr>
        <w:t>hallenges</w:t>
      </w:r>
      <w:bookmarkEnd w:id="2"/>
    </w:p>
    <w:p w14:paraId="3B2E1E82" w14:textId="77777777" w:rsidR="005C1791" w:rsidRPr="005C1791" w:rsidRDefault="005C1791" w:rsidP="005C1791">
      <w:pPr>
        <w:rPr>
          <w:lang w:val="en-GB"/>
        </w:rPr>
      </w:pPr>
    </w:p>
    <w:p w14:paraId="0F33DB0A" w14:textId="74FE94E8" w:rsidR="000B2D22" w:rsidRPr="005C1791" w:rsidRDefault="000B2D22" w:rsidP="00527429">
      <w:pPr>
        <w:pStyle w:val="ListParagraph"/>
        <w:numPr>
          <w:ilvl w:val="0"/>
          <w:numId w:val="6"/>
        </w:numPr>
        <w:rPr>
          <w:rFonts w:ascii="Graphik" w:hAnsi="Graphik"/>
          <w:sz w:val="24"/>
          <w:szCs w:val="24"/>
        </w:rPr>
      </w:pPr>
      <w:r w:rsidRPr="005C1791">
        <w:rPr>
          <w:rFonts w:ascii="Graphik" w:hAnsi="Graphik"/>
          <w:sz w:val="24"/>
          <w:szCs w:val="24"/>
        </w:rPr>
        <w:t>Currently</w:t>
      </w:r>
      <w:r w:rsidR="009E760A" w:rsidRPr="005C1791">
        <w:rPr>
          <w:rFonts w:ascii="Graphik" w:hAnsi="Graphik"/>
          <w:sz w:val="24"/>
          <w:szCs w:val="24"/>
        </w:rPr>
        <w:t>,</w:t>
      </w:r>
      <w:r w:rsidRPr="005C1791">
        <w:rPr>
          <w:rFonts w:ascii="Graphik" w:hAnsi="Graphik"/>
          <w:sz w:val="24"/>
          <w:szCs w:val="24"/>
        </w:rPr>
        <w:t xml:space="preserve"> the CPD ha</w:t>
      </w:r>
      <w:r w:rsidR="009E760A" w:rsidRPr="005C1791">
        <w:rPr>
          <w:rFonts w:ascii="Graphik" w:hAnsi="Graphik"/>
          <w:sz w:val="24"/>
          <w:szCs w:val="24"/>
        </w:rPr>
        <w:t>s</w:t>
      </w:r>
      <w:r w:rsidRPr="005C1791">
        <w:rPr>
          <w:rFonts w:ascii="Graphik" w:hAnsi="Graphik"/>
          <w:sz w:val="24"/>
          <w:szCs w:val="24"/>
        </w:rPr>
        <w:t xml:space="preserve"> to put in a lot of time and effort in </w:t>
      </w:r>
      <w:r w:rsidR="009E760A" w:rsidRPr="005C1791">
        <w:rPr>
          <w:rFonts w:ascii="Graphik" w:hAnsi="Graphik"/>
          <w:sz w:val="24"/>
          <w:szCs w:val="24"/>
        </w:rPr>
        <w:t>manually performing the analysis of the huge number of crimes which get reported every day.</w:t>
      </w:r>
    </w:p>
    <w:p w14:paraId="65A383E9" w14:textId="77777777" w:rsidR="006C43B8" w:rsidRPr="005C1791" w:rsidRDefault="006C43B8" w:rsidP="006C43B8">
      <w:pPr>
        <w:pStyle w:val="ListParagraph"/>
        <w:rPr>
          <w:rFonts w:ascii="Graphik" w:hAnsi="Graphik"/>
          <w:sz w:val="24"/>
          <w:szCs w:val="24"/>
        </w:rPr>
      </w:pPr>
    </w:p>
    <w:p w14:paraId="0343AD10" w14:textId="4D0876C2" w:rsidR="009E760A" w:rsidRPr="005C1791" w:rsidRDefault="009E760A" w:rsidP="00527429">
      <w:pPr>
        <w:pStyle w:val="ListParagraph"/>
        <w:numPr>
          <w:ilvl w:val="0"/>
          <w:numId w:val="6"/>
        </w:numPr>
        <w:rPr>
          <w:rFonts w:ascii="Graphik" w:hAnsi="Graphik"/>
          <w:sz w:val="24"/>
          <w:szCs w:val="24"/>
        </w:rPr>
      </w:pPr>
      <w:r w:rsidRPr="005C1791">
        <w:rPr>
          <w:rFonts w:ascii="Graphik" w:hAnsi="Graphik"/>
          <w:sz w:val="24"/>
          <w:szCs w:val="24"/>
        </w:rPr>
        <w:t>There is no system in place to record and track the crime rates on a real time basis and hence the CPD is not able to contain the  crime rates within the city in a near-real time fashion which is causing</w:t>
      </w:r>
      <w:r w:rsidR="006C43B8" w:rsidRPr="005C1791">
        <w:rPr>
          <w:rFonts w:ascii="Graphik" w:hAnsi="Graphik"/>
          <w:sz w:val="24"/>
          <w:szCs w:val="24"/>
        </w:rPr>
        <w:t xml:space="preserve"> a</w:t>
      </w:r>
      <w:r w:rsidRPr="005C1791">
        <w:rPr>
          <w:rFonts w:ascii="Graphik" w:hAnsi="Graphik"/>
          <w:sz w:val="24"/>
          <w:szCs w:val="24"/>
        </w:rPr>
        <w:t xml:space="preserve"> huge damage to the public and society in general.</w:t>
      </w:r>
    </w:p>
    <w:p w14:paraId="58C0C6A5" w14:textId="77777777" w:rsidR="006C43B8" w:rsidRPr="006C43B8" w:rsidRDefault="006C43B8" w:rsidP="006C43B8">
      <w:pPr>
        <w:rPr>
          <w:rFonts w:ascii="Graphik" w:hAnsi="Graphik"/>
        </w:rPr>
      </w:pPr>
    </w:p>
    <w:p w14:paraId="27D84B72" w14:textId="64B43B0D" w:rsidR="006C43B8" w:rsidRPr="005C1791" w:rsidRDefault="009E760A" w:rsidP="006C43B8">
      <w:pPr>
        <w:pStyle w:val="ListParagraph"/>
        <w:numPr>
          <w:ilvl w:val="0"/>
          <w:numId w:val="6"/>
        </w:numPr>
        <w:rPr>
          <w:rFonts w:ascii="Graphik" w:hAnsi="Graphik"/>
          <w:sz w:val="24"/>
          <w:szCs w:val="24"/>
        </w:rPr>
      </w:pPr>
      <w:r w:rsidRPr="005C1791">
        <w:rPr>
          <w:rFonts w:ascii="Graphik" w:hAnsi="Graphik"/>
          <w:sz w:val="24"/>
          <w:szCs w:val="24"/>
        </w:rPr>
        <w:t>The senior most officers of the CPD are not getting a big picture understanding of different types of crime happening in the city and hence they are not able to come up with preventive measures like</w:t>
      </w:r>
      <w:r w:rsidR="006C43B8" w:rsidRPr="005C1791">
        <w:rPr>
          <w:rFonts w:ascii="Graphik" w:hAnsi="Graphik"/>
          <w:sz w:val="24"/>
          <w:szCs w:val="24"/>
        </w:rPr>
        <w:t xml:space="preserve"> having more patrols going around the most vulnerable crime areas to mitigate the crimes.</w:t>
      </w:r>
    </w:p>
    <w:p w14:paraId="2B839438" w14:textId="35CCF291" w:rsidR="00DE2E12" w:rsidRPr="00667008" w:rsidRDefault="0017060A" w:rsidP="00945279">
      <w:pPr>
        <w:pStyle w:val="Heading1"/>
      </w:pPr>
      <w:bookmarkStart w:id="3" w:name="_Toc51676681"/>
      <w:r>
        <w:lastRenderedPageBreak/>
        <w:t>3</w:t>
      </w:r>
      <w:r w:rsidR="001A5B70">
        <w:t xml:space="preserve"> </w:t>
      </w:r>
      <w:r w:rsidR="00527429">
        <w:t>Business Need</w:t>
      </w:r>
      <w:bookmarkEnd w:id="3"/>
    </w:p>
    <w:p w14:paraId="71D9F0CC" w14:textId="77777777" w:rsidR="00DE2E12" w:rsidRPr="00667008" w:rsidRDefault="00DE2E12" w:rsidP="00DE2E12">
      <w:pPr>
        <w:rPr>
          <w:rFonts w:ascii="Graphik" w:hAnsi="Graphik" w:cs="Arial"/>
          <w:lang w:val="en-GB"/>
        </w:rPr>
      </w:pPr>
    </w:p>
    <w:p w14:paraId="6BEA2AF1" w14:textId="1DF71D17" w:rsidR="00527429" w:rsidRDefault="00527429" w:rsidP="00527429">
      <w:pPr>
        <w:numPr>
          <w:ilvl w:val="0"/>
          <w:numId w:val="8"/>
        </w:numPr>
        <w:spacing w:after="160" w:line="259" w:lineRule="auto"/>
        <w:jc w:val="both"/>
        <w:rPr>
          <w:rFonts w:ascii="Graphik" w:hAnsi="Graphik"/>
        </w:rPr>
      </w:pPr>
      <w:r w:rsidRPr="007B6FF2">
        <w:rPr>
          <w:rFonts w:ascii="Graphik" w:hAnsi="Graphik"/>
        </w:rPr>
        <w:t xml:space="preserve">The requirement is to stage, process and store the </w:t>
      </w:r>
      <w:r w:rsidR="001F72AC">
        <w:rPr>
          <w:rFonts w:ascii="Graphik" w:hAnsi="Graphik"/>
        </w:rPr>
        <w:t xml:space="preserve">crimes </w:t>
      </w:r>
      <w:r w:rsidRPr="007B6FF2">
        <w:rPr>
          <w:rFonts w:ascii="Graphik" w:hAnsi="Graphik"/>
        </w:rPr>
        <w:t>data</w:t>
      </w:r>
      <w:r w:rsidR="001F72AC">
        <w:rPr>
          <w:rFonts w:ascii="Graphik" w:hAnsi="Graphik"/>
        </w:rPr>
        <w:t xml:space="preserve"> </w:t>
      </w:r>
      <w:r w:rsidRPr="007B6FF2">
        <w:rPr>
          <w:rFonts w:ascii="Graphik" w:hAnsi="Graphik"/>
        </w:rPr>
        <w:t xml:space="preserve">and transform it to the analytical needs. Finally build reports/visualizations which provide actionable insights. </w:t>
      </w:r>
    </w:p>
    <w:p w14:paraId="2C23CB15" w14:textId="77777777" w:rsidR="007704DC" w:rsidRPr="007B6FF2" w:rsidRDefault="007704DC" w:rsidP="007704DC">
      <w:pPr>
        <w:spacing w:after="160" w:line="259" w:lineRule="auto"/>
        <w:ind w:left="720"/>
        <w:jc w:val="both"/>
        <w:rPr>
          <w:rFonts w:ascii="Graphik" w:hAnsi="Graphik"/>
        </w:rPr>
      </w:pPr>
    </w:p>
    <w:p w14:paraId="558903E4" w14:textId="503E1640" w:rsidR="007704DC" w:rsidRDefault="00D54AA7" w:rsidP="007704DC">
      <w:pPr>
        <w:numPr>
          <w:ilvl w:val="0"/>
          <w:numId w:val="8"/>
        </w:numPr>
        <w:spacing w:after="160" w:line="259" w:lineRule="auto"/>
        <w:jc w:val="both"/>
        <w:rPr>
          <w:rFonts w:ascii="Graphik" w:hAnsi="Graphik"/>
        </w:rPr>
      </w:pPr>
      <w:r>
        <w:rPr>
          <w:rFonts w:ascii="Graphik" w:hAnsi="Graphik"/>
        </w:rPr>
        <w:t>Another</w:t>
      </w:r>
      <w:r w:rsidR="00527429" w:rsidRPr="007B6FF2">
        <w:rPr>
          <w:rFonts w:ascii="Graphik" w:hAnsi="Graphik"/>
        </w:rPr>
        <w:t xml:space="preserve"> requirement is to ingest </w:t>
      </w:r>
      <w:r>
        <w:rPr>
          <w:rFonts w:ascii="Graphik" w:hAnsi="Graphik"/>
        </w:rPr>
        <w:t xml:space="preserve">the crime data </w:t>
      </w:r>
      <w:r w:rsidR="00DB3694">
        <w:rPr>
          <w:rFonts w:ascii="Graphik" w:hAnsi="Graphik"/>
        </w:rPr>
        <w:t>to get near real-time recommendations to prevent crimes in the city.</w:t>
      </w:r>
    </w:p>
    <w:p w14:paraId="78E87049" w14:textId="77777777" w:rsidR="007704DC" w:rsidRPr="007704DC" w:rsidRDefault="007704DC" w:rsidP="007704DC">
      <w:pPr>
        <w:spacing w:after="160" w:line="259" w:lineRule="auto"/>
        <w:jc w:val="both"/>
        <w:rPr>
          <w:rFonts w:ascii="Graphik" w:hAnsi="Graphik"/>
        </w:rPr>
      </w:pPr>
    </w:p>
    <w:p w14:paraId="33B9F413" w14:textId="37C38B29" w:rsidR="00527429" w:rsidRDefault="00527429" w:rsidP="00527429">
      <w:pPr>
        <w:numPr>
          <w:ilvl w:val="0"/>
          <w:numId w:val="8"/>
        </w:numPr>
        <w:spacing w:after="160" w:line="259" w:lineRule="auto"/>
        <w:jc w:val="both"/>
        <w:rPr>
          <w:rFonts w:ascii="Graphik" w:hAnsi="Graphik"/>
        </w:rPr>
      </w:pPr>
      <w:r w:rsidRPr="007B6FF2">
        <w:rPr>
          <w:rFonts w:ascii="Graphik" w:hAnsi="Graphik"/>
        </w:rPr>
        <w:t xml:space="preserve"> </w:t>
      </w:r>
      <w:r w:rsidR="007A6ABC">
        <w:rPr>
          <w:rFonts w:ascii="Graphik" w:hAnsi="Graphik"/>
        </w:rPr>
        <w:t>Addition</w:t>
      </w:r>
      <w:r w:rsidRPr="007B6FF2">
        <w:rPr>
          <w:rFonts w:ascii="Graphik" w:hAnsi="Graphik"/>
        </w:rPr>
        <w:t>ally, none of the data should be discarded. In fact, it should be preserved for enabling use-cases related to regulatory compliance, p</w:t>
      </w:r>
      <w:r w:rsidR="0079362C">
        <w:rPr>
          <w:rFonts w:ascii="Graphik" w:hAnsi="Graphik"/>
        </w:rPr>
        <w:t>ublic</w:t>
      </w:r>
      <w:r w:rsidRPr="007B6FF2">
        <w:rPr>
          <w:rFonts w:ascii="Graphik" w:hAnsi="Graphik"/>
        </w:rPr>
        <w:t xml:space="preserve"> safety, insurance, </w:t>
      </w:r>
      <w:r w:rsidR="0079362C">
        <w:rPr>
          <w:rFonts w:ascii="Graphik" w:hAnsi="Graphik"/>
        </w:rPr>
        <w:t>prevention and deduction of crimes in the city.</w:t>
      </w:r>
    </w:p>
    <w:p w14:paraId="63BE8034" w14:textId="77777777" w:rsidR="007704DC" w:rsidRPr="007B6FF2" w:rsidRDefault="007704DC" w:rsidP="007704DC">
      <w:pPr>
        <w:spacing w:after="160" w:line="259" w:lineRule="auto"/>
        <w:jc w:val="both"/>
        <w:rPr>
          <w:rFonts w:ascii="Graphik" w:hAnsi="Graphik"/>
        </w:rPr>
      </w:pPr>
    </w:p>
    <w:p w14:paraId="0AF2FFC6" w14:textId="01F0DEE6" w:rsidR="009410E6" w:rsidRDefault="009410E6" w:rsidP="00527429">
      <w:pPr>
        <w:numPr>
          <w:ilvl w:val="0"/>
          <w:numId w:val="8"/>
        </w:numPr>
        <w:spacing w:after="160" w:line="259" w:lineRule="auto"/>
        <w:jc w:val="both"/>
        <w:rPr>
          <w:rFonts w:ascii="Graphik" w:hAnsi="Graphik"/>
        </w:rPr>
      </w:pPr>
      <w:r>
        <w:rPr>
          <w:rFonts w:ascii="Graphik" w:hAnsi="Graphik"/>
        </w:rPr>
        <w:t>CPD</w:t>
      </w:r>
      <w:r w:rsidR="00527429" w:rsidRPr="0069516B">
        <w:rPr>
          <w:rFonts w:ascii="Graphik" w:hAnsi="Graphik"/>
        </w:rPr>
        <w:t xml:space="preserve"> wants Accenture to build a </w:t>
      </w:r>
      <w:r>
        <w:rPr>
          <w:rFonts w:ascii="Graphik" w:hAnsi="Graphik"/>
        </w:rPr>
        <w:t xml:space="preserve">Cloud-based </w:t>
      </w:r>
      <w:r w:rsidR="00527429" w:rsidRPr="0069516B">
        <w:rPr>
          <w:rFonts w:ascii="Graphik" w:hAnsi="Graphik"/>
        </w:rPr>
        <w:t xml:space="preserve">common platform to store all data related to </w:t>
      </w:r>
      <w:r>
        <w:rPr>
          <w:rFonts w:ascii="Graphik" w:hAnsi="Graphik"/>
        </w:rPr>
        <w:t>crimes</w:t>
      </w:r>
      <w:r w:rsidR="00527429" w:rsidRPr="0069516B">
        <w:rPr>
          <w:rFonts w:ascii="Graphik" w:hAnsi="Graphik"/>
        </w:rPr>
        <w:t xml:space="preserve"> in order to analyze the data for better </w:t>
      </w:r>
      <w:r>
        <w:rPr>
          <w:rFonts w:ascii="Graphik" w:hAnsi="Graphik"/>
        </w:rPr>
        <w:t>visibility on crime trends</w:t>
      </w:r>
      <w:r w:rsidR="00D83CAE">
        <w:rPr>
          <w:rFonts w:ascii="Graphik" w:hAnsi="Graphik"/>
        </w:rPr>
        <w:t>, to minimize and prevent crimes and to ensure public safety in whole of Chicago.</w:t>
      </w:r>
    </w:p>
    <w:p w14:paraId="6A5AA63E" w14:textId="3D24C2D1" w:rsidR="00DE2E12" w:rsidRPr="00667008" w:rsidRDefault="00C62973" w:rsidP="00945279">
      <w:pPr>
        <w:pStyle w:val="Heading1"/>
      </w:pPr>
      <w:bookmarkStart w:id="4" w:name="_Toc51676682"/>
      <w:r>
        <w:lastRenderedPageBreak/>
        <w:t>4</w:t>
      </w:r>
      <w:r w:rsidR="001A5B70">
        <w:t xml:space="preserve"> </w:t>
      </w:r>
      <w:r w:rsidR="00527429">
        <w:t>Proposed Solution</w:t>
      </w:r>
      <w:bookmarkEnd w:id="4"/>
    </w:p>
    <w:p w14:paraId="32A87CA1" w14:textId="77777777" w:rsidR="008C1857" w:rsidRPr="00667008" w:rsidRDefault="008C1857">
      <w:pPr>
        <w:rPr>
          <w:rFonts w:ascii="Graphik" w:hAnsi="Graphik" w:cs="Arial"/>
        </w:rPr>
      </w:pPr>
    </w:p>
    <w:p w14:paraId="6D4FDD99" w14:textId="4384E269" w:rsidR="00C433CB" w:rsidRDefault="00527429" w:rsidP="001A5B70">
      <w:pPr>
        <w:numPr>
          <w:ilvl w:val="0"/>
          <w:numId w:val="8"/>
        </w:numPr>
        <w:spacing w:after="160" w:line="259" w:lineRule="auto"/>
        <w:ind w:left="360"/>
        <w:jc w:val="both"/>
        <w:rPr>
          <w:rFonts w:ascii="Graphik" w:hAnsi="Graphik"/>
        </w:rPr>
      </w:pPr>
      <w:r w:rsidRPr="007B6FF2">
        <w:rPr>
          <w:rFonts w:ascii="Graphik" w:hAnsi="Graphik"/>
        </w:rPr>
        <w:t xml:space="preserve">Considering the Volume, Velocity and Veracity aspects of the data, Accenture has decided to build a </w:t>
      </w:r>
      <w:r w:rsidR="00C433CB">
        <w:rPr>
          <w:rFonts w:ascii="Graphik" w:hAnsi="Graphik"/>
        </w:rPr>
        <w:t xml:space="preserve">Cloud-based storage and analytics system using </w:t>
      </w:r>
      <w:r w:rsidR="00C433CB" w:rsidRPr="00673955">
        <w:rPr>
          <w:rFonts w:ascii="Graphik" w:hAnsi="Graphik"/>
          <w:b/>
          <w:bCs/>
        </w:rPr>
        <w:t>Amazon Web Services</w:t>
      </w:r>
      <w:r w:rsidR="00C433CB">
        <w:rPr>
          <w:rFonts w:ascii="Graphik" w:hAnsi="Graphik"/>
        </w:rPr>
        <w:t>.</w:t>
      </w:r>
    </w:p>
    <w:p w14:paraId="0518C3C0" w14:textId="77777777" w:rsidR="002914A3" w:rsidRDefault="002914A3" w:rsidP="00C64229">
      <w:pPr>
        <w:spacing w:after="160" w:line="259" w:lineRule="auto"/>
        <w:jc w:val="both"/>
        <w:rPr>
          <w:rFonts w:ascii="Graphik" w:hAnsi="Graphik"/>
        </w:rPr>
      </w:pPr>
    </w:p>
    <w:p w14:paraId="2C56AAF3" w14:textId="221A5253" w:rsidR="00235C33" w:rsidRDefault="00527429" w:rsidP="007B6FF2">
      <w:pPr>
        <w:numPr>
          <w:ilvl w:val="0"/>
          <w:numId w:val="8"/>
        </w:numPr>
        <w:tabs>
          <w:tab w:val="clear" w:pos="720"/>
          <w:tab w:val="left" w:pos="810"/>
        </w:tabs>
        <w:spacing w:after="160" w:line="259" w:lineRule="auto"/>
        <w:ind w:left="360"/>
        <w:jc w:val="both"/>
        <w:rPr>
          <w:rFonts w:ascii="Graphik" w:hAnsi="Graphik"/>
        </w:rPr>
      </w:pPr>
      <w:r w:rsidRPr="007B6FF2">
        <w:rPr>
          <w:rFonts w:ascii="Graphik" w:hAnsi="Graphik"/>
        </w:rPr>
        <w:t>Accenture has analyzed various available options and delivered some P</w:t>
      </w:r>
      <w:r w:rsidR="00235C33">
        <w:rPr>
          <w:rFonts w:ascii="Graphik" w:hAnsi="Graphik"/>
        </w:rPr>
        <w:t>roof of Concept</w:t>
      </w:r>
      <w:r w:rsidRPr="007B6FF2">
        <w:rPr>
          <w:rFonts w:ascii="Graphik" w:hAnsi="Graphik"/>
        </w:rPr>
        <w:t>s</w:t>
      </w:r>
      <w:r w:rsidR="00EA7342">
        <w:rPr>
          <w:rFonts w:ascii="Graphik" w:hAnsi="Graphik"/>
        </w:rPr>
        <w:t xml:space="preserve"> based on the data received from the CPD</w:t>
      </w:r>
      <w:r w:rsidRPr="007B6FF2">
        <w:rPr>
          <w:rFonts w:ascii="Graphik" w:hAnsi="Graphik"/>
        </w:rPr>
        <w:t>.</w:t>
      </w:r>
    </w:p>
    <w:p w14:paraId="66D50F1E" w14:textId="77777777" w:rsidR="002914A3" w:rsidRDefault="002914A3" w:rsidP="002914A3">
      <w:pPr>
        <w:tabs>
          <w:tab w:val="left" w:pos="810"/>
        </w:tabs>
        <w:spacing w:after="160" w:line="259" w:lineRule="auto"/>
        <w:jc w:val="both"/>
        <w:rPr>
          <w:rFonts w:ascii="Graphik" w:hAnsi="Graphik"/>
        </w:rPr>
      </w:pPr>
    </w:p>
    <w:p w14:paraId="2596E4F9" w14:textId="66C89073" w:rsidR="00220B12" w:rsidRDefault="00527429" w:rsidP="007B6FF2">
      <w:pPr>
        <w:numPr>
          <w:ilvl w:val="0"/>
          <w:numId w:val="8"/>
        </w:numPr>
        <w:tabs>
          <w:tab w:val="clear" w:pos="720"/>
          <w:tab w:val="left" w:pos="810"/>
        </w:tabs>
        <w:spacing w:after="160" w:line="259" w:lineRule="auto"/>
        <w:ind w:left="360"/>
        <w:jc w:val="both"/>
        <w:rPr>
          <w:rFonts w:ascii="Graphik" w:hAnsi="Graphik"/>
        </w:rPr>
      </w:pPr>
      <w:r w:rsidRPr="007B6FF2">
        <w:rPr>
          <w:rFonts w:ascii="Graphik" w:hAnsi="Graphik"/>
        </w:rPr>
        <w:t xml:space="preserve"> In a one-year contract with </w:t>
      </w:r>
      <w:r w:rsidR="00673955">
        <w:rPr>
          <w:rFonts w:ascii="Graphik" w:hAnsi="Graphik"/>
        </w:rPr>
        <w:t>CPD</w:t>
      </w:r>
      <w:r w:rsidRPr="007B6FF2">
        <w:rPr>
          <w:rFonts w:ascii="Graphik" w:hAnsi="Graphik"/>
        </w:rPr>
        <w:t>, Accenture will build a</w:t>
      </w:r>
      <w:r w:rsidR="00220B12">
        <w:rPr>
          <w:rFonts w:ascii="Graphik" w:hAnsi="Graphik"/>
        </w:rPr>
        <w:t xml:space="preserve"> cloud-based solution on AWS using </w:t>
      </w:r>
      <w:r w:rsidR="00220B12" w:rsidRPr="00957077">
        <w:rPr>
          <w:rFonts w:ascii="Graphik" w:hAnsi="Graphik"/>
        </w:rPr>
        <w:t>services like</w:t>
      </w:r>
      <w:r w:rsidR="004E68F8">
        <w:rPr>
          <w:rFonts w:ascii="Graphik" w:hAnsi="Graphik"/>
        </w:rPr>
        <w:t xml:space="preserve"> S3,</w:t>
      </w:r>
      <w:r w:rsidR="00220B12">
        <w:rPr>
          <w:rFonts w:ascii="Graphik" w:hAnsi="Graphik"/>
        </w:rPr>
        <w:t xml:space="preserve"> </w:t>
      </w:r>
      <w:r w:rsidR="002C1F4A">
        <w:rPr>
          <w:rFonts w:ascii="Graphik" w:hAnsi="Graphik"/>
        </w:rPr>
        <w:t xml:space="preserve">Kinesis, </w:t>
      </w:r>
      <w:proofErr w:type="spellStart"/>
      <w:r w:rsidR="002C1F4A">
        <w:rPr>
          <w:rFonts w:ascii="Graphik" w:hAnsi="Graphik"/>
        </w:rPr>
        <w:t>Dynamodb</w:t>
      </w:r>
      <w:proofErr w:type="spellEnd"/>
      <w:r w:rsidR="002C1F4A">
        <w:rPr>
          <w:rFonts w:ascii="Graphik" w:hAnsi="Graphik"/>
        </w:rPr>
        <w:t xml:space="preserve">, EMR, Redshift, Athena, </w:t>
      </w:r>
      <w:proofErr w:type="spellStart"/>
      <w:r w:rsidR="002C1F4A">
        <w:rPr>
          <w:rFonts w:ascii="Graphik" w:hAnsi="Graphik"/>
        </w:rPr>
        <w:t>QuickSight</w:t>
      </w:r>
      <w:proofErr w:type="spellEnd"/>
      <w:r w:rsidR="002C1F4A">
        <w:rPr>
          <w:rFonts w:ascii="Graphik" w:hAnsi="Graphik"/>
        </w:rPr>
        <w:t xml:space="preserve"> etc.</w:t>
      </w:r>
    </w:p>
    <w:p w14:paraId="53B65599" w14:textId="77777777" w:rsidR="00527429" w:rsidRDefault="00527429" w:rsidP="00B536C8"/>
    <w:p w14:paraId="25A20569" w14:textId="049C02EC" w:rsidR="00527429" w:rsidRDefault="006D696E" w:rsidP="002E7141">
      <w:pPr>
        <w:pStyle w:val="Heading1"/>
      </w:pPr>
      <w:bookmarkStart w:id="5" w:name="_Toc51676683"/>
      <w:r>
        <w:lastRenderedPageBreak/>
        <w:t>5</w:t>
      </w:r>
      <w:r w:rsidR="001A5B70">
        <w:t xml:space="preserve"> </w:t>
      </w:r>
      <w:r w:rsidR="002E7141">
        <w:t xml:space="preserve">Data Model, </w:t>
      </w:r>
      <w:r w:rsidR="0065665E">
        <w:t>Metadata</w:t>
      </w:r>
      <w:r w:rsidR="00527429">
        <w:t xml:space="preserve"> and Sample Data</w:t>
      </w:r>
      <w:bookmarkEnd w:id="5"/>
    </w:p>
    <w:p w14:paraId="79129F39" w14:textId="5A7354A7" w:rsidR="0065665E" w:rsidRDefault="0065665E" w:rsidP="0065665E">
      <w:pPr>
        <w:rPr>
          <w:lang w:val="en-GB"/>
        </w:rPr>
      </w:pPr>
    </w:p>
    <w:p w14:paraId="158369C1" w14:textId="6BA1DC8C" w:rsidR="0065665E" w:rsidRPr="0065665E" w:rsidRDefault="0065665E" w:rsidP="0065665E">
      <w:pPr>
        <w:rPr>
          <w:rFonts w:ascii="Arial" w:eastAsia="Times New Roman" w:hAnsi="Arial" w:cs="Arial"/>
          <w:b/>
          <w:color w:val="005309" w:themeColor="accent3"/>
          <w:sz w:val="32"/>
          <w:szCs w:val="32"/>
          <w:lang w:val="en-GB"/>
        </w:rPr>
      </w:pPr>
      <w:r w:rsidRPr="0065665E">
        <w:rPr>
          <w:rFonts w:ascii="Arial" w:eastAsia="Times New Roman" w:hAnsi="Arial" w:cs="Arial"/>
          <w:b/>
          <w:color w:val="005309" w:themeColor="accent3"/>
          <w:sz w:val="32"/>
          <w:szCs w:val="32"/>
          <w:lang w:val="en-GB"/>
        </w:rPr>
        <w:t>Data Model:</w:t>
      </w:r>
    </w:p>
    <w:p w14:paraId="3B96E7E3" w14:textId="77777777" w:rsidR="0065665E" w:rsidRPr="0065665E" w:rsidRDefault="0065665E" w:rsidP="0065665E">
      <w:pPr>
        <w:rPr>
          <w:lang w:val="en-GB"/>
        </w:rPr>
      </w:pPr>
    </w:p>
    <w:p w14:paraId="54AE43B8" w14:textId="67757585" w:rsidR="00A94A4C" w:rsidRDefault="000B43AB" w:rsidP="00A94A4C">
      <w:pPr>
        <w:rPr>
          <w:rFonts w:ascii="Graphik" w:hAnsi="Graphik"/>
        </w:rPr>
      </w:pPr>
      <w:r>
        <w:rPr>
          <w:rFonts w:ascii="Graphik" w:hAnsi="Graphik"/>
        </w:rPr>
        <w:t>T</w:t>
      </w:r>
      <w:r w:rsidR="00A94A4C" w:rsidRPr="007B6FF2">
        <w:rPr>
          <w:rFonts w:ascii="Graphik" w:hAnsi="Graphik"/>
        </w:rPr>
        <w:t>he</w:t>
      </w:r>
      <w:r w:rsidR="00A94A4C">
        <w:rPr>
          <w:rFonts w:ascii="Graphik" w:hAnsi="Graphik"/>
        </w:rPr>
        <w:t xml:space="preserve"> below data model represen</w:t>
      </w:r>
      <w:r w:rsidR="00236BB5">
        <w:rPr>
          <w:rFonts w:ascii="Graphik" w:hAnsi="Graphik"/>
        </w:rPr>
        <w:t>ts</w:t>
      </w:r>
      <w:r w:rsidR="00A94A4C">
        <w:rPr>
          <w:rFonts w:ascii="Graphik" w:hAnsi="Graphik"/>
        </w:rPr>
        <w:t xml:space="preserve"> the master and dependent files relationship</w:t>
      </w:r>
      <w:r w:rsidR="000619AC">
        <w:rPr>
          <w:rFonts w:ascii="Graphik" w:hAnsi="Graphik"/>
        </w:rPr>
        <w:t xml:space="preserve"> for the Chicago crimes dataset.</w:t>
      </w:r>
      <w:r w:rsidR="00A94A4C">
        <w:rPr>
          <w:rFonts w:ascii="Graphik" w:hAnsi="Graphik"/>
        </w:rPr>
        <w:t xml:space="preserve"> </w:t>
      </w:r>
    </w:p>
    <w:p w14:paraId="202A53A6" w14:textId="12D7C31A" w:rsidR="00FF603A" w:rsidRDefault="00FF603A" w:rsidP="00A94A4C">
      <w:pPr>
        <w:rPr>
          <w:rFonts w:ascii="Graphik" w:hAnsi="Graphik"/>
        </w:rPr>
      </w:pPr>
    </w:p>
    <w:p w14:paraId="794E98D7" w14:textId="2F8FBA2F" w:rsidR="00563677" w:rsidRDefault="00FF603A" w:rsidP="00A94A4C">
      <w:pPr>
        <w:rPr>
          <w:rFonts w:ascii="Graphik" w:hAnsi="Graphik"/>
        </w:rPr>
      </w:pPr>
      <w:r>
        <w:rPr>
          <w:rFonts w:ascii="Graphik" w:hAnsi="Graphik"/>
        </w:rPr>
        <w:t>The complete dataset is stored in multiple CSV files.</w:t>
      </w:r>
    </w:p>
    <w:p w14:paraId="71F6C991" w14:textId="239FAE32" w:rsidR="003F2CB6" w:rsidRDefault="003F2CB6" w:rsidP="00A94A4C">
      <w:pPr>
        <w:rPr>
          <w:rFonts w:ascii="Graphik" w:hAnsi="Graphik"/>
        </w:rPr>
      </w:pPr>
    </w:p>
    <w:p w14:paraId="58A3783E" w14:textId="2D407F39" w:rsidR="006C4351" w:rsidRDefault="003F2CB6" w:rsidP="006C4351">
      <w:pPr>
        <w:rPr>
          <w:rFonts w:ascii="Graphik" w:hAnsi="Graphik"/>
        </w:rPr>
      </w:pPr>
      <w:r>
        <w:rPr>
          <w:rFonts w:ascii="Graphik" w:hAnsi="Graphik"/>
        </w:rPr>
        <w:t>The master data is contained in file “</w:t>
      </w:r>
      <w:r w:rsidRPr="003F2CB6">
        <w:rPr>
          <w:rFonts w:ascii="Graphik" w:hAnsi="Graphik"/>
        </w:rPr>
        <w:t>chicago_crime_dataset</w:t>
      </w:r>
      <w:r>
        <w:rPr>
          <w:rFonts w:ascii="Graphik" w:hAnsi="Graphik"/>
        </w:rPr>
        <w:t>.csv”</w:t>
      </w:r>
    </w:p>
    <w:p w14:paraId="1E5D6C93" w14:textId="011B0618" w:rsidR="0065665E" w:rsidRDefault="0065665E" w:rsidP="006C4351">
      <w:pPr>
        <w:rPr>
          <w:rFonts w:ascii="Graphik" w:hAnsi="Graphik"/>
        </w:rPr>
      </w:pPr>
    </w:p>
    <w:p w14:paraId="04C56D29" w14:textId="693D82D6" w:rsidR="0065665E" w:rsidRDefault="0065665E" w:rsidP="006C4351">
      <w:pPr>
        <w:rPr>
          <w:rFonts w:ascii="Graphik" w:hAnsi="Graphik"/>
        </w:rPr>
      </w:pPr>
      <w:r>
        <w:rPr>
          <w:rFonts w:ascii="Graphik" w:hAnsi="Graphik"/>
        </w:rPr>
        <w:t>The datasets</w:t>
      </w:r>
      <w:r w:rsidR="00563677">
        <w:rPr>
          <w:rFonts w:ascii="Graphik" w:hAnsi="Graphik"/>
        </w:rPr>
        <w:t xml:space="preserve"> listed below</w:t>
      </w:r>
      <w:r w:rsidR="00BE5D21">
        <w:rPr>
          <w:rFonts w:ascii="Graphik" w:hAnsi="Graphik"/>
        </w:rPr>
        <w:t xml:space="preserve"> </w:t>
      </w:r>
      <w:r>
        <w:rPr>
          <w:rFonts w:ascii="Graphik" w:hAnsi="Graphik"/>
        </w:rPr>
        <w:t>are referenced in the master dataset.</w:t>
      </w:r>
    </w:p>
    <w:p w14:paraId="1DFCD13C" w14:textId="06F3BA99" w:rsidR="00563677" w:rsidRDefault="00563677" w:rsidP="006C4351">
      <w:pPr>
        <w:rPr>
          <w:rFonts w:ascii="Graphik" w:hAnsi="Graphik"/>
        </w:rPr>
      </w:pPr>
    </w:p>
    <w:p w14:paraId="7F24261A" w14:textId="77777777" w:rsidR="00313812" w:rsidRPr="009D17C6" w:rsidRDefault="00563677" w:rsidP="00563677">
      <w:pPr>
        <w:pStyle w:val="ListParagraph"/>
        <w:numPr>
          <w:ilvl w:val="0"/>
          <w:numId w:val="11"/>
        </w:numPr>
        <w:rPr>
          <w:rFonts w:ascii="Graphik" w:hAnsi="Graphik"/>
          <w:sz w:val="24"/>
          <w:szCs w:val="24"/>
        </w:rPr>
      </w:pPr>
      <w:r w:rsidRPr="009D17C6">
        <w:rPr>
          <w:rFonts w:ascii="Graphik" w:hAnsi="Graphik"/>
          <w:sz w:val="24"/>
          <w:szCs w:val="24"/>
        </w:rPr>
        <w:t>chicago_district_ps_info.csv</w:t>
      </w:r>
    </w:p>
    <w:p w14:paraId="74443B55" w14:textId="77777777" w:rsidR="00313812" w:rsidRPr="009D17C6" w:rsidRDefault="00563677" w:rsidP="00563677">
      <w:pPr>
        <w:pStyle w:val="ListParagraph"/>
        <w:numPr>
          <w:ilvl w:val="0"/>
          <w:numId w:val="11"/>
        </w:numPr>
        <w:rPr>
          <w:rFonts w:ascii="Graphik" w:hAnsi="Graphik"/>
          <w:sz w:val="24"/>
          <w:szCs w:val="24"/>
        </w:rPr>
      </w:pPr>
      <w:r w:rsidRPr="009D17C6">
        <w:rPr>
          <w:rFonts w:ascii="Graphik" w:hAnsi="Graphik"/>
          <w:sz w:val="24"/>
          <w:szCs w:val="24"/>
        </w:rPr>
        <w:t>chicago_ward_offices.csv</w:t>
      </w:r>
    </w:p>
    <w:p w14:paraId="1419B527" w14:textId="77777777" w:rsidR="00313812" w:rsidRPr="009D17C6" w:rsidRDefault="00563677" w:rsidP="00563677">
      <w:pPr>
        <w:pStyle w:val="ListParagraph"/>
        <w:numPr>
          <w:ilvl w:val="0"/>
          <w:numId w:val="11"/>
        </w:numPr>
        <w:rPr>
          <w:rFonts w:ascii="Graphik" w:hAnsi="Graphik"/>
          <w:sz w:val="24"/>
          <w:szCs w:val="24"/>
        </w:rPr>
      </w:pPr>
      <w:r w:rsidRPr="009D17C6">
        <w:rPr>
          <w:rFonts w:ascii="Graphik" w:hAnsi="Graphik"/>
          <w:sz w:val="24"/>
          <w:szCs w:val="24"/>
        </w:rPr>
        <w:t>iucr_codes.csv</w:t>
      </w:r>
    </w:p>
    <w:p w14:paraId="1AAEBC4F" w14:textId="77777777" w:rsidR="00313812" w:rsidRPr="009D17C6" w:rsidRDefault="00563677" w:rsidP="00563677">
      <w:pPr>
        <w:pStyle w:val="ListParagraph"/>
        <w:numPr>
          <w:ilvl w:val="0"/>
          <w:numId w:val="11"/>
        </w:numPr>
        <w:rPr>
          <w:rFonts w:ascii="Graphik" w:hAnsi="Graphik"/>
          <w:sz w:val="24"/>
          <w:szCs w:val="24"/>
        </w:rPr>
      </w:pPr>
      <w:r w:rsidRPr="009D17C6">
        <w:rPr>
          <w:rFonts w:ascii="Graphik" w:hAnsi="Graphik"/>
          <w:sz w:val="24"/>
          <w:szCs w:val="24"/>
        </w:rPr>
        <w:t>chicago_city_community.csv</w:t>
      </w:r>
    </w:p>
    <w:p w14:paraId="65C4EB3F" w14:textId="33B71C06" w:rsidR="00563677" w:rsidRDefault="00563677" w:rsidP="00563677">
      <w:pPr>
        <w:pStyle w:val="ListParagraph"/>
        <w:numPr>
          <w:ilvl w:val="0"/>
          <w:numId w:val="11"/>
        </w:numPr>
        <w:rPr>
          <w:rFonts w:ascii="Graphik" w:hAnsi="Graphik"/>
          <w:sz w:val="24"/>
          <w:szCs w:val="24"/>
        </w:rPr>
      </w:pPr>
      <w:r w:rsidRPr="009D17C6">
        <w:rPr>
          <w:rFonts w:ascii="Graphik" w:hAnsi="Graphik"/>
          <w:sz w:val="24"/>
          <w:szCs w:val="24"/>
        </w:rPr>
        <w:t>chicago_police_beat_info.csv</w:t>
      </w:r>
    </w:p>
    <w:p w14:paraId="12BAF0D1" w14:textId="77777777" w:rsidR="001241BA" w:rsidRPr="009D17C6" w:rsidRDefault="001241BA" w:rsidP="001241BA">
      <w:pPr>
        <w:pStyle w:val="ListParagraph"/>
        <w:rPr>
          <w:rFonts w:ascii="Graphik" w:hAnsi="Graphik"/>
          <w:sz w:val="24"/>
          <w:szCs w:val="24"/>
        </w:rPr>
      </w:pPr>
    </w:p>
    <w:p w14:paraId="47935C3C" w14:textId="7B463CBD" w:rsidR="00BE5D21" w:rsidRDefault="00BE5D21" w:rsidP="006C4351">
      <w:pPr>
        <w:rPr>
          <w:rFonts w:ascii="Graphik" w:hAnsi="Graphik"/>
        </w:rPr>
      </w:pPr>
    </w:p>
    <w:p w14:paraId="3C5800C7" w14:textId="77777777" w:rsidR="006C4351" w:rsidRPr="006C4351" w:rsidRDefault="006C4351" w:rsidP="006C4351">
      <w:pPr>
        <w:rPr>
          <w:rFonts w:ascii="Graphik" w:hAnsi="Graphik"/>
        </w:rPr>
      </w:pPr>
    </w:p>
    <w:p w14:paraId="2DEC74BD" w14:textId="22864052" w:rsidR="00527429" w:rsidRDefault="002E7141" w:rsidP="00527429">
      <w:pPr>
        <w:spacing w:after="160" w:line="259" w:lineRule="auto"/>
        <w:jc w:val="both"/>
        <w:rPr>
          <w:rFonts w:ascii="Graphik" w:hAnsi="Graphik" w:cs="Arial"/>
          <w:color w:val="00D600" w:themeColor="accent2"/>
        </w:rPr>
      </w:pPr>
      <w:r>
        <w:rPr>
          <w:noProof/>
        </w:rPr>
        <w:drawing>
          <wp:inline distT="0" distB="0" distL="0" distR="0" wp14:anchorId="2D93602C" wp14:editId="09DD3894">
            <wp:extent cx="4157300" cy="3836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8964" cy="3856558"/>
                    </a:xfrm>
                    <a:prstGeom prst="rect">
                      <a:avLst/>
                    </a:prstGeom>
                  </pic:spPr>
                </pic:pic>
              </a:graphicData>
            </a:graphic>
          </wp:inline>
        </w:drawing>
      </w:r>
    </w:p>
    <w:p w14:paraId="135E583E" w14:textId="77777777" w:rsidR="0065665E" w:rsidRPr="00904FB3" w:rsidRDefault="0065665E" w:rsidP="00527429">
      <w:pPr>
        <w:spacing w:after="160" w:line="259" w:lineRule="auto"/>
        <w:jc w:val="both"/>
        <w:rPr>
          <w:rFonts w:ascii="Graphik" w:hAnsi="Graphik" w:cs="Arial"/>
          <w:color w:val="00D600" w:themeColor="accent2"/>
        </w:rPr>
      </w:pPr>
    </w:p>
    <w:p w14:paraId="4C0E0FBA" w14:textId="77777777" w:rsidR="00526C65" w:rsidRDefault="00526C65" w:rsidP="00E011DF">
      <w:pPr>
        <w:rPr>
          <w:rFonts w:ascii="Arial" w:eastAsia="Times New Roman" w:hAnsi="Arial" w:cs="Arial"/>
          <w:b/>
          <w:color w:val="005309" w:themeColor="accent3"/>
          <w:sz w:val="32"/>
          <w:szCs w:val="32"/>
          <w:lang w:val="en-GB"/>
        </w:rPr>
      </w:pPr>
    </w:p>
    <w:p w14:paraId="397D88DD" w14:textId="77777777" w:rsidR="00F701DC" w:rsidRDefault="00F701DC" w:rsidP="00E011DF">
      <w:pPr>
        <w:rPr>
          <w:rFonts w:ascii="Arial" w:eastAsia="Times New Roman" w:hAnsi="Arial" w:cs="Arial"/>
          <w:b/>
          <w:color w:val="005309" w:themeColor="accent3"/>
          <w:sz w:val="32"/>
          <w:szCs w:val="32"/>
          <w:lang w:val="en-GB"/>
        </w:rPr>
      </w:pPr>
    </w:p>
    <w:p w14:paraId="253D8E03" w14:textId="62059E2F" w:rsidR="005B64A9" w:rsidRDefault="00A20B78" w:rsidP="00E011DF">
      <w:pPr>
        <w:rPr>
          <w:rFonts w:ascii="Arial" w:eastAsia="Times New Roman" w:hAnsi="Arial" w:cs="Arial"/>
          <w:b/>
          <w:color w:val="005309" w:themeColor="accent3"/>
          <w:sz w:val="32"/>
          <w:szCs w:val="32"/>
          <w:lang w:val="en-GB"/>
        </w:rPr>
      </w:pPr>
      <w:r>
        <w:rPr>
          <w:rFonts w:ascii="Arial" w:eastAsia="Times New Roman" w:hAnsi="Arial" w:cs="Arial"/>
          <w:b/>
          <w:color w:val="005309" w:themeColor="accent3"/>
          <w:sz w:val="32"/>
          <w:szCs w:val="32"/>
          <w:lang w:val="en-GB"/>
        </w:rPr>
        <w:t>Metad</w:t>
      </w:r>
      <w:r w:rsidR="006C4351" w:rsidRPr="0065665E">
        <w:rPr>
          <w:rFonts w:ascii="Arial" w:eastAsia="Times New Roman" w:hAnsi="Arial" w:cs="Arial"/>
          <w:b/>
          <w:color w:val="005309" w:themeColor="accent3"/>
          <w:sz w:val="32"/>
          <w:szCs w:val="32"/>
          <w:lang w:val="en-GB"/>
        </w:rPr>
        <w:t>ata:</w:t>
      </w:r>
    </w:p>
    <w:p w14:paraId="0C925CD3" w14:textId="65FFC5C5" w:rsidR="00F701DC" w:rsidRDefault="00F701DC" w:rsidP="00E011DF">
      <w:pPr>
        <w:rPr>
          <w:rFonts w:ascii="Arial" w:eastAsia="Times New Roman" w:hAnsi="Arial" w:cs="Arial"/>
          <w:b/>
          <w:color w:val="005309" w:themeColor="accent3"/>
          <w:sz w:val="32"/>
          <w:szCs w:val="32"/>
          <w:lang w:val="en-GB"/>
        </w:rPr>
      </w:pPr>
    </w:p>
    <w:tbl>
      <w:tblPr>
        <w:tblW w:w="9680" w:type="dxa"/>
        <w:tblLook w:val="04A0" w:firstRow="1" w:lastRow="0" w:firstColumn="1" w:lastColumn="0" w:noHBand="0" w:noVBand="1"/>
      </w:tblPr>
      <w:tblGrid>
        <w:gridCol w:w="1577"/>
        <w:gridCol w:w="8140"/>
      </w:tblGrid>
      <w:tr w:rsidR="00F701DC" w:rsidRPr="00F701DC" w14:paraId="4716B9D3" w14:textId="77777777" w:rsidTr="00F701DC">
        <w:trPr>
          <w:trHeight w:val="288"/>
        </w:trPr>
        <w:tc>
          <w:tcPr>
            <w:tcW w:w="15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B01767C" w14:textId="77777777" w:rsidR="00F701DC" w:rsidRPr="00F701DC" w:rsidRDefault="00F701DC" w:rsidP="00F701DC">
            <w:pPr>
              <w:rPr>
                <w:rFonts w:ascii="Arial" w:eastAsia="Times New Roman" w:hAnsi="Arial" w:cs="Arial"/>
                <w:b/>
                <w:bCs/>
                <w:color w:val="000000"/>
                <w:sz w:val="18"/>
                <w:szCs w:val="18"/>
              </w:rPr>
            </w:pPr>
            <w:r w:rsidRPr="00F701DC">
              <w:rPr>
                <w:rFonts w:ascii="Arial" w:eastAsia="Times New Roman" w:hAnsi="Arial" w:cs="Arial"/>
                <w:b/>
                <w:bCs/>
                <w:color w:val="000000"/>
                <w:sz w:val="18"/>
                <w:szCs w:val="18"/>
              </w:rPr>
              <w:t>Column Name</w:t>
            </w:r>
          </w:p>
        </w:tc>
        <w:tc>
          <w:tcPr>
            <w:tcW w:w="8140" w:type="dxa"/>
            <w:tcBorders>
              <w:top w:val="single" w:sz="8" w:space="0" w:color="auto"/>
              <w:left w:val="nil"/>
              <w:bottom w:val="single" w:sz="4" w:space="0" w:color="auto"/>
              <w:right w:val="single" w:sz="8" w:space="0" w:color="auto"/>
            </w:tcBorders>
            <w:shd w:val="clear" w:color="auto" w:fill="auto"/>
            <w:noWrap/>
            <w:vAlign w:val="center"/>
            <w:hideMark/>
          </w:tcPr>
          <w:p w14:paraId="322B6D8E" w14:textId="77777777" w:rsidR="00F701DC" w:rsidRPr="00F701DC" w:rsidRDefault="00F701DC" w:rsidP="00F701DC">
            <w:pPr>
              <w:rPr>
                <w:rFonts w:ascii="Arial" w:eastAsia="Times New Roman" w:hAnsi="Arial" w:cs="Arial"/>
                <w:b/>
                <w:bCs/>
                <w:color w:val="000000"/>
                <w:sz w:val="18"/>
                <w:szCs w:val="18"/>
              </w:rPr>
            </w:pPr>
            <w:r w:rsidRPr="00F701DC">
              <w:rPr>
                <w:rFonts w:ascii="Arial" w:eastAsia="Times New Roman" w:hAnsi="Arial" w:cs="Arial"/>
                <w:b/>
                <w:bCs/>
                <w:color w:val="000000"/>
                <w:sz w:val="18"/>
                <w:szCs w:val="18"/>
              </w:rPr>
              <w:t>Description</w:t>
            </w:r>
          </w:p>
        </w:tc>
      </w:tr>
      <w:tr w:rsidR="00F701DC" w:rsidRPr="00F701DC" w14:paraId="24B8861C"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4DE3BA4E"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id </w:t>
            </w:r>
          </w:p>
        </w:tc>
        <w:tc>
          <w:tcPr>
            <w:tcW w:w="8140" w:type="dxa"/>
            <w:tcBorders>
              <w:top w:val="nil"/>
              <w:left w:val="nil"/>
              <w:bottom w:val="single" w:sz="4" w:space="0" w:color="auto"/>
              <w:right w:val="single" w:sz="8" w:space="0" w:color="auto"/>
            </w:tcBorders>
            <w:shd w:val="clear" w:color="auto" w:fill="auto"/>
            <w:noWrap/>
            <w:vAlign w:val="center"/>
            <w:hideMark/>
          </w:tcPr>
          <w:p w14:paraId="346F1655"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Unique identifier for the record.</w:t>
            </w:r>
          </w:p>
        </w:tc>
      </w:tr>
      <w:tr w:rsidR="00F701DC" w:rsidRPr="00F701DC" w14:paraId="727ECBA7"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5FDA1BC"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case_number</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vAlign w:val="center"/>
            <w:hideMark/>
          </w:tcPr>
          <w:p w14:paraId="7E3280A9"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Chicago Police Department RD Number (Records Division Number) </w:t>
            </w:r>
            <w:r w:rsidRPr="00F701DC">
              <w:rPr>
                <w:rFonts w:ascii="Arial" w:eastAsia="Times New Roman" w:hAnsi="Arial" w:cs="Arial"/>
                <w:color w:val="000000"/>
                <w:sz w:val="18"/>
                <w:szCs w:val="18"/>
              </w:rPr>
              <w:br/>
              <w:t>which is unique to the incident.</w:t>
            </w:r>
          </w:p>
        </w:tc>
      </w:tr>
      <w:tr w:rsidR="00F701DC" w:rsidRPr="00F701DC" w14:paraId="4BC1F9DB"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0557B40B"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date </w:t>
            </w:r>
          </w:p>
        </w:tc>
        <w:tc>
          <w:tcPr>
            <w:tcW w:w="8140" w:type="dxa"/>
            <w:tcBorders>
              <w:top w:val="nil"/>
              <w:left w:val="nil"/>
              <w:bottom w:val="single" w:sz="4" w:space="0" w:color="auto"/>
              <w:right w:val="single" w:sz="8" w:space="0" w:color="auto"/>
            </w:tcBorders>
            <w:shd w:val="clear" w:color="auto" w:fill="auto"/>
            <w:noWrap/>
            <w:vAlign w:val="center"/>
            <w:hideMark/>
          </w:tcPr>
          <w:p w14:paraId="10A2AC8B"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Date when the incident occurred.</w:t>
            </w:r>
          </w:p>
        </w:tc>
      </w:tr>
      <w:tr w:rsidR="00F701DC" w:rsidRPr="00F701DC" w14:paraId="190E8C3E"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6B9B2A96"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block </w:t>
            </w:r>
          </w:p>
        </w:tc>
        <w:tc>
          <w:tcPr>
            <w:tcW w:w="8140" w:type="dxa"/>
            <w:tcBorders>
              <w:top w:val="nil"/>
              <w:left w:val="nil"/>
              <w:bottom w:val="single" w:sz="4" w:space="0" w:color="auto"/>
              <w:right w:val="single" w:sz="8" w:space="0" w:color="auto"/>
            </w:tcBorders>
            <w:shd w:val="clear" w:color="auto" w:fill="auto"/>
            <w:vAlign w:val="center"/>
            <w:hideMark/>
          </w:tcPr>
          <w:p w14:paraId="3ABDA924"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partially redacted address where the incident occurred, </w:t>
            </w:r>
            <w:r w:rsidRPr="00F701DC">
              <w:rPr>
                <w:rFonts w:ascii="Arial" w:eastAsia="Times New Roman" w:hAnsi="Arial" w:cs="Arial"/>
                <w:color w:val="000000"/>
                <w:sz w:val="18"/>
                <w:szCs w:val="18"/>
              </w:rPr>
              <w:br/>
              <w:t>placing it on the same block as the actual address.</w:t>
            </w:r>
          </w:p>
        </w:tc>
      </w:tr>
      <w:tr w:rsidR="00F701DC" w:rsidRPr="00F701DC" w14:paraId="5004071D"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E26E8E9"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iucr_code</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vAlign w:val="center"/>
            <w:hideMark/>
          </w:tcPr>
          <w:p w14:paraId="15C209F0"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Illinois Uniform Crime Reporting code. </w:t>
            </w:r>
            <w:r w:rsidRPr="00F701DC">
              <w:rPr>
                <w:rFonts w:ascii="Arial" w:eastAsia="Times New Roman" w:hAnsi="Arial" w:cs="Arial"/>
                <w:color w:val="000000"/>
                <w:sz w:val="18"/>
                <w:szCs w:val="18"/>
              </w:rPr>
              <w:br/>
              <w:t xml:space="preserve">This is directly linked to the Primary Type and Description. </w:t>
            </w:r>
          </w:p>
        </w:tc>
      </w:tr>
      <w:tr w:rsidR="00F701DC" w:rsidRPr="00F701DC" w14:paraId="02E9C964"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4591D5F3"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primary_type</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noWrap/>
            <w:vAlign w:val="center"/>
            <w:hideMark/>
          </w:tcPr>
          <w:p w14:paraId="06C9B322"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primary description of the IUCR code.</w:t>
            </w:r>
          </w:p>
        </w:tc>
      </w:tr>
      <w:tr w:rsidR="00F701DC" w:rsidRPr="00F701DC" w14:paraId="26A09732"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DDFB0FB"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description </w:t>
            </w:r>
          </w:p>
        </w:tc>
        <w:tc>
          <w:tcPr>
            <w:tcW w:w="8140" w:type="dxa"/>
            <w:tcBorders>
              <w:top w:val="nil"/>
              <w:left w:val="nil"/>
              <w:bottom w:val="single" w:sz="4" w:space="0" w:color="auto"/>
              <w:right w:val="single" w:sz="8" w:space="0" w:color="auto"/>
            </w:tcBorders>
            <w:shd w:val="clear" w:color="auto" w:fill="auto"/>
            <w:vAlign w:val="center"/>
            <w:hideMark/>
          </w:tcPr>
          <w:p w14:paraId="69957B1B"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secondary description of the IUCR code, a subcategory </w:t>
            </w:r>
            <w:r w:rsidRPr="00F701DC">
              <w:rPr>
                <w:rFonts w:ascii="Arial" w:eastAsia="Times New Roman" w:hAnsi="Arial" w:cs="Arial"/>
                <w:color w:val="000000"/>
                <w:sz w:val="18"/>
                <w:szCs w:val="18"/>
              </w:rPr>
              <w:br/>
              <w:t>of the primary description.</w:t>
            </w:r>
          </w:p>
        </w:tc>
      </w:tr>
      <w:tr w:rsidR="00F701DC" w:rsidRPr="00F701DC" w14:paraId="486679D0"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79D53194"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location_desc</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noWrap/>
            <w:vAlign w:val="center"/>
            <w:hideMark/>
          </w:tcPr>
          <w:p w14:paraId="02DBE17F"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Description of the location where the incident occurred.</w:t>
            </w:r>
          </w:p>
        </w:tc>
      </w:tr>
      <w:tr w:rsidR="00F701DC" w:rsidRPr="00F701DC" w14:paraId="4C06BA35"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E5BEEA4"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arrest </w:t>
            </w:r>
          </w:p>
        </w:tc>
        <w:tc>
          <w:tcPr>
            <w:tcW w:w="8140" w:type="dxa"/>
            <w:tcBorders>
              <w:top w:val="nil"/>
              <w:left w:val="nil"/>
              <w:bottom w:val="single" w:sz="4" w:space="0" w:color="auto"/>
              <w:right w:val="single" w:sz="8" w:space="0" w:color="auto"/>
            </w:tcBorders>
            <w:shd w:val="clear" w:color="auto" w:fill="auto"/>
            <w:noWrap/>
            <w:vAlign w:val="center"/>
            <w:hideMark/>
          </w:tcPr>
          <w:p w14:paraId="47DEDE66"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whether an arrest was made.</w:t>
            </w:r>
          </w:p>
        </w:tc>
      </w:tr>
      <w:tr w:rsidR="00F701DC" w:rsidRPr="00F701DC" w14:paraId="6993A854"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39226436"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domestic </w:t>
            </w:r>
          </w:p>
        </w:tc>
        <w:tc>
          <w:tcPr>
            <w:tcW w:w="8140" w:type="dxa"/>
            <w:tcBorders>
              <w:top w:val="nil"/>
              <w:left w:val="nil"/>
              <w:bottom w:val="single" w:sz="4" w:space="0" w:color="auto"/>
              <w:right w:val="single" w:sz="8" w:space="0" w:color="auto"/>
            </w:tcBorders>
            <w:shd w:val="clear" w:color="auto" w:fill="auto"/>
            <w:vAlign w:val="center"/>
            <w:hideMark/>
          </w:tcPr>
          <w:p w14:paraId="776B471A" w14:textId="59E54D2F"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whether the incident was domestic</w:t>
            </w:r>
            <w:r>
              <w:rPr>
                <w:rFonts w:ascii="Arial" w:eastAsia="Times New Roman" w:hAnsi="Arial" w:cs="Arial"/>
                <w:color w:val="000000"/>
                <w:sz w:val="18"/>
                <w:szCs w:val="18"/>
              </w:rPr>
              <w:t xml:space="preserve"> </w:t>
            </w:r>
            <w:r w:rsidRPr="00F701DC">
              <w:rPr>
                <w:rFonts w:ascii="Arial" w:eastAsia="Times New Roman" w:hAnsi="Arial" w:cs="Arial"/>
                <w:color w:val="000000"/>
                <w:sz w:val="18"/>
                <w:szCs w:val="18"/>
              </w:rPr>
              <w:t xml:space="preserve">related as defined </w:t>
            </w:r>
            <w:r w:rsidRPr="00F701DC">
              <w:rPr>
                <w:rFonts w:ascii="Arial" w:eastAsia="Times New Roman" w:hAnsi="Arial" w:cs="Arial"/>
                <w:color w:val="000000"/>
                <w:sz w:val="18"/>
                <w:szCs w:val="18"/>
              </w:rPr>
              <w:br/>
              <w:t>by the Illinois Domestic Violence Act.</w:t>
            </w:r>
          </w:p>
        </w:tc>
      </w:tr>
      <w:tr w:rsidR="00F701DC" w:rsidRPr="00F701DC" w14:paraId="3ACC9856" w14:textId="77777777" w:rsidTr="00F701DC">
        <w:trPr>
          <w:trHeight w:val="684"/>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60AD9054"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beat_num</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vAlign w:val="center"/>
            <w:hideMark/>
          </w:tcPr>
          <w:p w14:paraId="7D86E358" w14:textId="7698E919"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the beat where the incident occurred. A beat is the smallest police geographic area </w:t>
            </w:r>
            <w:r w:rsidRPr="00F701DC">
              <w:rPr>
                <w:rFonts w:ascii="Arial" w:eastAsia="Times New Roman" w:hAnsi="Arial" w:cs="Arial"/>
                <w:color w:val="000000"/>
                <w:sz w:val="18"/>
                <w:szCs w:val="18"/>
              </w:rPr>
              <w:br/>
              <w:t>– each beat has a</w:t>
            </w:r>
            <w:r w:rsidR="00F51BC4">
              <w:rPr>
                <w:rFonts w:ascii="Arial" w:eastAsia="Times New Roman" w:hAnsi="Arial" w:cs="Arial"/>
                <w:color w:val="000000"/>
                <w:sz w:val="18"/>
                <w:szCs w:val="18"/>
              </w:rPr>
              <w:t xml:space="preserve"> </w:t>
            </w:r>
            <w:r w:rsidRPr="00F701DC">
              <w:rPr>
                <w:rFonts w:ascii="Arial" w:eastAsia="Times New Roman" w:hAnsi="Arial" w:cs="Arial"/>
                <w:color w:val="000000"/>
                <w:sz w:val="18"/>
                <w:szCs w:val="18"/>
              </w:rPr>
              <w:t>dedicated</w:t>
            </w:r>
            <w:r w:rsidR="00F51BC4">
              <w:rPr>
                <w:rFonts w:ascii="Arial" w:eastAsia="Times New Roman" w:hAnsi="Arial" w:cs="Arial"/>
                <w:color w:val="000000"/>
                <w:sz w:val="18"/>
                <w:szCs w:val="18"/>
              </w:rPr>
              <w:t xml:space="preserve"> </w:t>
            </w:r>
            <w:r w:rsidRPr="00F701DC">
              <w:rPr>
                <w:rFonts w:ascii="Arial" w:eastAsia="Times New Roman" w:hAnsi="Arial" w:cs="Arial"/>
                <w:color w:val="000000"/>
                <w:sz w:val="18"/>
                <w:szCs w:val="18"/>
              </w:rPr>
              <w:t>police beat car. Three to five beats make up a police sector,</w:t>
            </w:r>
            <w:r w:rsidRPr="00F701DC">
              <w:rPr>
                <w:rFonts w:ascii="Arial" w:eastAsia="Times New Roman" w:hAnsi="Arial" w:cs="Arial"/>
                <w:color w:val="000000"/>
                <w:sz w:val="18"/>
                <w:szCs w:val="18"/>
              </w:rPr>
              <w:br/>
              <w:t xml:space="preserve">and three sectors make up a police district. </w:t>
            </w:r>
          </w:p>
        </w:tc>
      </w:tr>
      <w:tr w:rsidR="00F701DC" w:rsidRPr="00F701DC" w14:paraId="194B4135"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5FCEE56"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district_name</w:t>
            </w:r>
            <w:proofErr w:type="spellEnd"/>
          </w:p>
        </w:tc>
        <w:tc>
          <w:tcPr>
            <w:tcW w:w="8140" w:type="dxa"/>
            <w:tcBorders>
              <w:top w:val="nil"/>
              <w:left w:val="nil"/>
              <w:bottom w:val="single" w:sz="4" w:space="0" w:color="auto"/>
              <w:right w:val="single" w:sz="8" w:space="0" w:color="auto"/>
            </w:tcBorders>
            <w:shd w:val="clear" w:color="auto" w:fill="auto"/>
            <w:noWrap/>
            <w:vAlign w:val="center"/>
            <w:hideMark/>
          </w:tcPr>
          <w:p w14:paraId="635043F0"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the police district where the incident occurred.</w:t>
            </w:r>
          </w:p>
        </w:tc>
      </w:tr>
      <w:tr w:rsidR="00F701DC" w:rsidRPr="00F701DC" w14:paraId="31D8BFF1"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77113AC2"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ward_no</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noWrap/>
            <w:vAlign w:val="center"/>
            <w:hideMark/>
          </w:tcPr>
          <w:p w14:paraId="6B0820A1"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ward (City Council district) where the incident occurred. </w:t>
            </w:r>
          </w:p>
        </w:tc>
      </w:tr>
      <w:tr w:rsidR="00F701DC" w:rsidRPr="00F701DC" w14:paraId="11218EEC"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63485957"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community_code</w:t>
            </w:r>
            <w:proofErr w:type="spellEnd"/>
          </w:p>
        </w:tc>
        <w:tc>
          <w:tcPr>
            <w:tcW w:w="8140" w:type="dxa"/>
            <w:tcBorders>
              <w:top w:val="nil"/>
              <w:left w:val="nil"/>
              <w:bottom w:val="single" w:sz="4" w:space="0" w:color="auto"/>
              <w:right w:val="single" w:sz="8" w:space="0" w:color="auto"/>
            </w:tcBorders>
            <w:shd w:val="clear" w:color="auto" w:fill="auto"/>
            <w:noWrap/>
            <w:vAlign w:val="center"/>
            <w:hideMark/>
          </w:tcPr>
          <w:p w14:paraId="699841CF"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the community area where the incident occurred. </w:t>
            </w:r>
          </w:p>
        </w:tc>
      </w:tr>
      <w:tr w:rsidR="00F701DC" w:rsidRPr="00F701DC" w14:paraId="48196AE4"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4F74BCB7"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fbi_code</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vAlign w:val="center"/>
            <w:hideMark/>
          </w:tcPr>
          <w:p w14:paraId="4C788F2C"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Indicates the crime classification as outlined in</w:t>
            </w:r>
            <w:r w:rsidRPr="00F701DC">
              <w:rPr>
                <w:rFonts w:ascii="Arial" w:eastAsia="Times New Roman" w:hAnsi="Arial" w:cs="Arial"/>
                <w:color w:val="000000"/>
                <w:sz w:val="18"/>
                <w:szCs w:val="18"/>
              </w:rPr>
              <w:br/>
              <w:t xml:space="preserve"> the FBI's National Incident-Based Reporting System (NIBRS). </w:t>
            </w:r>
          </w:p>
        </w:tc>
      </w:tr>
      <w:tr w:rsidR="00F701DC" w:rsidRPr="00F701DC" w14:paraId="1E7F6C26" w14:textId="77777777" w:rsidTr="00F701DC">
        <w:trPr>
          <w:trHeight w:val="684"/>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22699DA"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x_ coordinate </w:t>
            </w:r>
          </w:p>
        </w:tc>
        <w:tc>
          <w:tcPr>
            <w:tcW w:w="8140" w:type="dxa"/>
            <w:tcBorders>
              <w:top w:val="nil"/>
              <w:left w:val="nil"/>
              <w:bottom w:val="single" w:sz="4" w:space="0" w:color="auto"/>
              <w:right w:val="single" w:sz="8" w:space="0" w:color="auto"/>
            </w:tcBorders>
            <w:shd w:val="clear" w:color="auto" w:fill="auto"/>
            <w:vAlign w:val="center"/>
            <w:hideMark/>
          </w:tcPr>
          <w:p w14:paraId="6DE8FEAF"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x coordinate of the location where the incident occurred in State Plane </w:t>
            </w:r>
            <w:r w:rsidRPr="00F701DC">
              <w:rPr>
                <w:rFonts w:ascii="Arial" w:eastAsia="Times New Roman" w:hAnsi="Arial" w:cs="Arial"/>
                <w:color w:val="000000"/>
                <w:sz w:val="18"/>
                <w:szCs w:val="18"/>
              </w:rPr>
              <w:br/>
              <w:t>Illinois East NAD 1983 projection. This location is shifted from the actual location</w:t>
            </w:r>
            <w:r w:rsidRPr="00F701DC">
              <w:rPr>
                <w:rFonts w:ascii="Arial" w:eastAsia="Times New Roman" w:hAnsi="Arial" w:cs="Arial"/>
                <w:color w:val="000000"/>
                <w:sz w:val="18"/>
                <w:szCs w:val="18"/>
              </w:rPr>
              <w:br/>
              <w:t xml:space="preserve"> for partial redaction but falls on the same block.</w:t>
            </w:r>
          </w:p>
        </w:tc>
      </w:tr>
      <w:tr w:rsidR="00F701DC" w:rsidRPr="00F701DC" w14:paraId="3DAF8741" w14:textId="77777777" w:rsidTr="00F701DC">
        <w:trPr>
          <w:trHeight w:val="684"/>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964A8ED"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y_coordinate</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vAlign w:val="center"/>
            <w:hideMark/>
          </w:tcPr>
          <w:p w14:paraId="45B14BA3"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y coordinate of the location where the incident occurred in State Plane </w:t>
            </w:r>
            <w:r w:rsidRPr="00F701DC">
              <w:rPr>
                <w:rFonts w:ascii="Arial" w:eastAsia="Times New Roman" w:hAnsi="Arial" w:cs="Arial"/>
                <w:color w:val="000000"/>
                <w:sz w:val="18"/>
                <w:szCs w:val="18"/>
              </w:rPr>
              <w:br/>
              <w:t>Illinois East NAD 1983 projection. This location is shifted from the actual location</w:t>
            </w:r>
            <w:r w:rsidRPr="00F701DC">
              <w:rPr>
                <w:rFonts w:ascii="Arial" w:eastAsia="Times New Roman" w:hAnsi="Arial" w:cs="Arial"/>
                <w:color w:val="000000"/>
                <w:sz w:val="18"/>
                <w:szCs w:val="18"/>
              </w:rPr>
              <w:br/>
              <w:t xml:space="preserve"> for partial redaction but falls on the same block.</w:t>
            </w:r>
          </w:p>
        </w:tc>
      </w:tr>
      <w:tr w:rsidR="00F701DC" w:rsidRPr="00F701DC" w14:paraId="05A4CD1F"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1E496B1"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year </w:t>
            </w:r>
          </w:p>
        </w:tc>
        <w:tc>
          <w:tcPr>
            <w:tcW w:w="8140" w:type="dxa"/>
            <w:tcBorders>
              <w:top w:val="nil"/>
              <w:left w:val="nil"/>
              <w:bottom w:val="single" w:sz="4" w:space="0" w:color="auto"/>
              <w:right w:val="single" w:sz="8" w:space="0" w:color="auto"/>
            </w:tcBorders>
            <w:shd w:val="clear" w:color="auto" w:fill="auto"/>
            <w:noWrap/>
            <w:vAlign w:val="center"/>
            <w:hideMark/>
          </w:tcPr>
          <w:p w14:paraId="0975C21F"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Year the incident occurred.</w:t>
            </w:r>
          </w:p>
        </w:tc>
      </w:tr>
      <w:tr w:rsidR="00F701DC" w:rsidRPr="00F701DC" w14:paraId="4D748215" w14:textId="77777777" w:rsidTr="00F701DC">
        <w:trPr>
          <w:trHeight w:val="288"/>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1E5DD809" w14:textId="77777777" w:rsidR="00F701DC" w:rsidRPr="00F701DC" w:rsidRDefault="00F701DC" w:rsidP="00F701DC">
            <w:pPr>
              <w:rPr>
                <w:rFonts w:ascii="Arial" w:eastAsia="Times New Roman" w:hAnsi="Arial" w:cs="Arial"/>
                <w:color w:val="000000"/>
                <w:sz w:val="18"/>
                <w:szCs w:val="18"/>
              </w:rPr>
            </w:pPr>
            <w:proofErr w:type="spellStart"/>
            <w:r w:rsidRPr="00F701DC">
              <w:rPr>
                <w:rFonts w:ascii="Arial" w:eastAsia="Times New Roman" w:hAnsi="Arial" w:cs="Arial"/>
                <w:color w:val="000000"/>
                <w:sz w:val="18"/>
                <w:szCs w:val="18"/>
              </w:rPr>
              <w:t>date_of_update</w:t>
            </w:r>
            <w:proofErr w:type="spellEnd"/>
            <w:r w:rsidRPr="00F701DC">
              <w:rPr>
                <w:rFonts w:ascii="Arial" w:eastAsia="Times New Roman" w:hAnsi="Arial" w:cs="Arial"/>
                <w:color w:val="000000"/>
                <w:sz w:val="18"/>
                <w:szCs w:val="18"/>
              </w:rPr>
              <w:t xml:space="preserve"> </w:t>
            </w:r>
          </w:p>
        </w:tc>
        <w:tc>
          <w:tcPr>
            <w:tcW w:w="8140" w:type="dxa"/>
            <w:tcBorders>
              <w:top w:val="nil"/>
              <w:left w:val="nil"/>
              <w:bottom w:val="single" w:sz="4" w:space="0" w:color="auto"/>
              <w:right w:val="single" w:sz="8" w:space="0" w:color="auto"/>
            </w:tcBorders>
            <w:shd w:val="clear" w:color="auto" w:fill="auto"/>
            <w:noWrap/>
            <w:vAlign w:val="center"/>
            <w:hideMark/>
          </w:tcPr>
          <w:p w14:paraId="11358679"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Date and time the record was last updated.</w:t>
            </w:r>
          </w:p>
        </w:tc>
      </w:tr>
      <w:tr w:rsidR="00F701DC" w:rsidRPr="00F701DC" w14:paraId="2D41E11F"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09AF4D54"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latitude </w:t>
            </w:r>
          </w:p>
        </w:tc>
        <w:tc>
          <w:tcPr>
            <w:tcW w:w="8140" w:type="dxa"/>
            <w:tcBorders>
              <w:top w:val="nil"/>
              <w:left w:val="nil"/>
              <w:bottom w:val="single" w:sz="4" w:space="0" w:color="auto"/>
              <w:right w:val="single" w:sz="8" w:space="0" w:color="auto"/>
            </w:tcBorders>
            <w:shd w:val="clear" w:color="auto" w:fill="auto"/>
            <w:vAlign w:val="center"/>
            <w:hideMark/>
          </w:tcPr>
          <w:p w14:paraId="25363FFF"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latitude of the location where the incident occurred. This location is</w:t>
            </w:r>
            <w:r w:rsidRPr="00F701DC">
              <w:rPr>
                <w:rFonts w:ascii="Arial" w:eastAsia="Times New Roman" w:hAnsi="Arial" w:cs="Arial"/>
                <w:color w:val="000000"/>
                <w:sz w:val="18"/>
                <w:szCs w:val="18"/>
              </w:rPr>
              <w:br/>
              <w:t xml:space="preserve"> shifted from the actual location for partial redaction but falls on the same block.</w:t>
            </w:r>
          </w:p>
        </w:tc>
      </w:tr>
      <w:tr w:rsidR="00F701DC" w:rsidRPr="00F701DC" w14:paraId="7C338B4D" w14:textId="77777777" w:rsidTr="00F701DC">
        <w:trPr>
          <w:trHeight w:val="456"/>
        </w:trPr>
        <w:tc>
          <w:tcPr>
            <w:tcW w:w="1540" w:type="dxa"/>
            <w:tcBorders>
              <w:top w:val="nil"/>
              <w:left w:val="single" w:sz="8" w:space="0" w:color="auto"/>
              <w:bottom w:val="single" w:sz="4" w:space="0" w:color="auto"/>
              <w:right w:val="single" w:sz="4" w:space="0" w:color="auto"/>
            </w:tcBorders>
            <w:shd w:val="clear" w:color="auto" w:fill="auto"/>
            <w:noWrap/>
            <w:vAlign w:val="center"/>
            <w:hideMark/>
          </w:tcPr>
          <w:p w14:paraId="536620AD"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longitude </w:t>
            </w:r>
          </w:p>
        </w:tc>
        <w:tc>
          <w:tcPr>
            <w:tcW w:w="8140" w:type="dxa"/>
            <w:tcBorders>
              <w:top w:val="nil"/>
              <w:left w:val="nil"/>
              <w:bottom w:val="single" w:sz="4" w:space="0" w:color="auto"/>
              <w:right w:val="single" w:sz="8" w:space="0" w:color="auto"/>
            </w:tcBorders>
            <w:shd w:val="clear" w:color="auto" w:fill="auto"/>
            <w:vAlign w:val="center"/>
            <w:hideMark/>
          </w:tcPr>
          <w:p w14:paraId="10007274"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longitude of the location where the incident occurred. This location is shifted </w:t>
            </w:r>
            <w:r w:rsidRPr="00F701DC">
              <w:rPr>
                <w:rFonts w:ascii="Arial" w:eastAsia="Times New Roman" w:hAnsi="Arial" w:cs="Arial"/>
                <w:color w:val="000000"/>
                <w:sz w:val="18"/>
                <w:szCs w:val="18"/>
              </w:rPr>
              <w:br/>
              <w:t>from the actual location for partial redaction but falls on the same block.</w:t>
            </w:r>
          </w:p>
        </w:tc>
      </w:tr>
      <w:tr w:rsidR="00F701DC" w:rsidRPr="00F701DC" w14:paraId="18A2C910" w14:textId="77777777" w:rsidTr="00F701DC">
        <w:trPr>
          <w:trHeight w:val="696"/>
        </w:trPr>
        <w:tc>
          <w:tcPr>
            <w:tcW w:w="1540" w:type="dxa"/>
            <w:tcBorders>
              <w:top w:val="nil"/>
              <w:left w:val="single" w:sz="8" w:space="0" w:color="auto"/>
              <w:bottom w:val="single" w:sz="8" w:space="0" w:color="auto"/>
              <w:right w:val="single" w:sz="4" w:space="0" w:color="auto"/>
            </w:tcBorders>
            <w:shd w:val="clear" w:color="auto" w:fill="auto"/>
            <w:noWrap/>
            <w:vAlign w:val="center"/>
            <w:hideMark/>
          </w:tcPr>
          <w:p w14:paraId="60740DE5"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location </w:t>
            </w:r>
          </w:p>
        </w:tc>
        <w:tc>
          <w:tcPr>
            <w:tcW w:w="8140" w:type="dxa"/>
            <w:tcBorders>
              <w:top w:val="nil"/>
              <w:left w:val="nil"/>
              <w:bottom w:val="single" w:sz="8" w:space="0" w:color="auto"/>
              <w:right w:val="single" w:sz="8" w:space="0" w:color="auto"/>
            </w:tcBorders>
            <w:shd w:val="clear" w:color="auto" w:fill="auto"/>
            <w:vAlign w:val="center"/>
            <w:hideMark/>
          </w:tcPr>
          <w:p w14:paraId="5F45ED05" w14:textId="77777777" w:rsidR="00F701DC" w:rsidRPr="00F701DC" w:rsidRDefault="00F701DC" w:rsidP="00F701DC">
            <w:pPr>
              <w:rPr>
                <w:rFonts w:ascii="Arial" w:eastAsia="Times New Roman" w:hAnsi="Arial" w:cs="Arial"/>
                <w:color w:val="000000"/>
                <w:sz w:val="18"/>
                <w:szCs w:val="18"/>
              </w:rPr>
            </w:pPr>
            <w:r w:rsidRPr="00F701DC">
              <w:rPr>
                <w:rFonts w:ascii="Arial" w:eastAsia="Times New Roman" w:hAnsi="Arial" w:cs="Arial"/>
                <w:color w:val="000000"/>
                <w:sz w:val="18"/>
                <w:szCs w:val="18"/>
              </w:rPr>
              <w:t xml:space="preserve"> The location where the incident occurred in a format that allows for creation of maps and other </w:t>
            </w:r>
            <w:r w:rsidRPr="00F701DC">
              <w:rPr>
                <w:rFonts w:ascii="Arial" w:eastAsia="Times New Roman" w:hAnsi="Arial" w:cs="Arial"/>
                <w:color w:val="000000"/>
                <w:sz w:val="18"/>
                <w:szCs w:val="18"/>
              </w:rPr>
              <w:br/>
              <w:t xml:space="preserve">geographic operations on this data portal. This location is shifted from the actual location for </w:t>
            </w:r>
            <w:r w:rsidRPr="00F701DC">
              <w:rPr>
                <w:rFonts w:ascii="Arial" w:eastAsia="Times New Roman" w:hAnsi="Arial" w:cs="Arial"/>
                <w:color w:val="000000"/>
                <w:sz w:val="18"/>
                <w:szCs w:val="18"/>
              </w:rPr>
              <w:br/>
              <w:t>partial redaction but falls on the same block.</w:t>
            </w:r>
          </w:p>
        </w:tc>
      </w:tr>
    </w:tbl>
    <w:p w14:paraId="2052FC79" w14:textId="77777777" w:rsidR="00F701DC" w:rsidRDefault="00F701DC" w:rsidP="00E011DF">
      <w:pPr>
        <w:rPr>
          <w:rFonts w:ascii="Arial" w:eastAsia="Times New Roman" w:hAnsi="Arial" w:cs="Arial"/>
          <w:b/>
          <w:color w:val="005309" w:themeColor="accent3"/>
          <w:sz w:val="32"/>
          <w:szCs w:val="32"/>
          <w:lang w:val="en-GB"/>
        </w:rPr>
      </w:pPr>
    </w:p>
    <w:p w14:paraId="4DA9BBEA" w14:textId="77777777" w:rsidR="00991567" w:rsidRPr="00991567" w:rsidRDefault="00991567" w:rsidP="00991567">
      <w:pPr>
        <w:rPr>
          <w:rFonts w:ascii="Graphik" w:hAnsi="Graphik"/>
        </w:rPr>
      </w:pPr>
    </w:p>
    <w:p w14:paraId="0A1C34E0" w14:textId="77777777" w:rsidR="00991567" w:rsidRPr="00991567" w:rsidRDefault="00991567" w:rsidP="00991567">
      <w:pPr>
        <w:rPr>
          <w:rFonts w:ascii="Graphik" w:hAnsi="Graphik"/>
        </w:rPr>
      </w:pPr>
    </w:p>
    <w:p w14:paraId="3ACEC3E7" w14:textId="61836296" w:rsidR="0065665E" w:rsidRDefault="0065665E" w:rsidP="00991567">
      <w:pPr>
        <w:rPr>
          <w:rFonts w:ascii="Graphik" w:hAnsi="Graphik"/>
        </w:rPr>
      </w:pPr>
    </w:p>
    <w:p w14:paraId="086A08EF" w14:textId="66E576A3" w:rsidR="009D17C6" w:rsidRDefault="009D17C6" w:rsidP="00991567">
      <w:pPr>
        <w:rPr>
          <w:rFonts w:ascii="Graphik" w:hAnsi="Graphik"/>
        </w:rPr>
      </w:pPr>
    </w:p>
    <w:p w14:paraId="0C0545CD" w14:textId="4153833E" w:rsidR="009D17C6" w:rsidRDefault="009D17C6" w:rsidP="00991567">
      <w:pPr>
        <w:rPr>
          <w:rFonts w:ascii="Graphik" w:hAnsi="Graphik"/>
        </w:rPr>
      </w:pPr>
    </w:p>
    <w:p w14:paraId="3BDEBD16" w14:textId="6B08CD7B" w:rsidR="009D17C6" w:rsidRDefault="009D17C6" w:rsidP="00991567">
      <w:pPr>
        <w:rPr>
          <w:rFonts w:ascii="Graphik" w:hAnsi="Graphik"/>
        </w:rPr>
      </w:pPr>
    </w:p>
    <w:p w14:paraId="4BBFD561" w14:textId="1969C115" w:rsidR="009D17C6" w:rsidRDefault="009D17C6" w:rsidP="00991567">
      <w:pPr>
        <w:rPr>
          <w:rFonts w:ascii="Graphik" w:hAnsi="Graphik"/>
        </w:rPr>
      </w:pPr>
    </w:p>
    <w:p w14:paraId="09210A1D" w14:textId="538DB8F3" w:rsidR="009D17C6" w:rsidRDefault="009D17C6" w:rsidP="00991567">
      <w:pPr>
        <w:rPr>
          <w:rFonts w:ascii="Graphik" w:hAnsi="Graphik"/>
        </w:rPr>
      </w:pPr>
    </w:p>
    <w:p w14:paraId="7EFD27E0" w14:textId="77777777" w:rsidR="009D17C6" w:rsidRDefault="009D17C6" w:rsidP="00991567">
      <w:pPr>
        <w:rPr>
          <w:rFonts w:ascii="Graphik" w:hAnsi="Graphik"/>
        </w:rPr>
      </w:pPr>
    </w:p>
    <w:p w14:paraId="57998C0D" w14:textId="77777777" w:rsidR="0065665E" w:rsidRPr="00991567" w:rsidRDefault="0065665E" w:rsidP="00991567">
      <w:pPr>
        <w:rPr>
          <w:rFonts w:ascii="Graphik" w:hAnsi="Graphik"/>
        </w:rPr>
      </w:pPr>
    </w:p>
    <w:p w14:paraId="32CD4B13" w14:textId="2224DB7D" w:rsidR="00991567" w:rsidRPr="0065665E" w:rsidRDefault="0065665E" w:rsidP="00991567">
      <w:pPr>
        <w:rPr>
          <w:rFonts w:ascii="Arial" w:eastAsia="Times New Roman" w:hAnsi="Arial" w:cs="Arial"/>
          <w:b/>
          <w:color w:val="005309" w:themeColor="accent3"/>
          <w:sz w:val="32"/>
          <w:szCs w:val="32"/>
          <w:lang w:val="en-GB"/>
        </w:rPr>
      </w:pPr>
      <w:r w:rsidRPr="0065665E">
        <w:rPr>
          <w:rFonts w:ascii="Arial" w:eastAsia="Times New Roman" w:hAnsi="Arial" w:cs="Arial"/>
          <w:b/>
          <w:color w:val="005309" w:themeColor="accent3"/>
          <w:sz w:val="32"/>
          <w:szCs w:val="32"/>
          <w:lang w:val="en-GB"/>
        </w:rPr>
        <w:t>Data Samples</w:t>
      </w:r>
      <w:r>
        <w:rPr>
          <w:rFonts w:ascii="Arial" w:eastAsia="Times New Roman" w:hAnsi="Arial" w:cs="Arial"/>
          <w:b/>
          <w:color w:val="005309" w:themeColor="accent3"/>
          <w:sz w:val="32"/>
          <w:szCs w:val="32"/>
          <w:lang w:val="en-GB"/>
        </w:rPr>
        <w:t>:</w:t>
      </w:r>
    </w:p>
    <w:p w14:paraId="2D817011" w14:textId="77777777" w:rsidR="00991567" w:rsidRDefault="00991567" w:rsidP="00991567">
      <w:pPr>
        <w:rPr>
          <w:rFonts w:ascii="Graphik" w:eastAsia="Times New Roman" w:hAnsi="Graphik" w:cs="Arial"/>
          <w:b/>
          <w:i/>
          <w:color w:val="00D600" w:themeColor="accent2"/>
        </w:rPr>
      </w:pPr>
    </w:p>
    <w:p w14:paraId="119ED26C" w14:textId="17229F06" w:rsidR="00E011DF" w:rsidRDefault="00E011DF" w:rsidP="00E011DF">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00904FB3" w:rsidRPr="00904FB3">
        <w:rPr>
          <w:rFonts w:ascii="Graphik" w:eastAsia="Times New Roman" w:hAnsi="Graphik" w:cs="Arial"/>
          <w:b/>
          <w:i/>
          <w:color w:val="00D600" w:themeColor="accent2"/>
        </w:rPr>
        <w:t>chicago_district_ps_info</w:t>
      </w:r>
      <w:r w:rsidRPr="0069516B">
        <w:rPr>
          <w:rFonts w:ascii="Graphik" w:eastAsia="Times New Roman" w:hAnsi="Graphik" w:cs="Arial"/>
          <w:b/>
          <w:i/>
          <w:color w:val="00D600" w:themeColor="accent2"/>
        </w:rPr>
        <w:t>.</w:t>
      </w:r>
      <w:r w:rsidR="00904FB3">
        <w:rPr>
          <w:rFonts w:ascii="Graphik" w:eastAsia="Times New Roman" w:hAnsi="Graphik" w:cs="Arial"/>
          <w:b/>
          <w:i/>
          <w:color w:val="00D600" w:themeColor="accent2"/>
        </w:rPr>
        <w:t>csv</w:t>
      </w:r>
    </w:p>
    <w:tbl>
      <w:tblPr>
        <w:tblW w:w="9240" w:type="dxa"/>
        <w:tblLook w:val="04A0" w:firstRow="1" w:lastRow="0" w:firstColumn="1" w:lastColumn="0" w:noHBand="0" w:noVBand="1"/>
      </w:tblPr>
      <w:tblGrid>
        <w:gridCol w:w="1887"/>
        <w:gridCol w:w="7353"/>
      </w:tblGrid>
      <w:tr w:rsidR="00873D17" w:rsidRPr="00873D17" w14:paraId="107A00A7" w14:textId="77777777" w:rsidTr="00873D17">
        <w:trPr>
          <w:trHeight w:val="289"/>
        </w:trPr>
        <w:tc>
          <w:tcPr>
            <w:tcW w:w="1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502790" w14:textId="77777777" w:rsidR="00873D17" w:rsidRPr="00873D17" w:rsidRDefault="00873D17" w:rsidP="00873D17">
            <w:pPr>
              <w:rPr>
                <w:sz w:val="22"/>
                <w:szCs w:val="22"/>
              </w:rPr>
            </w:pPr>
            <w:r w:rsidRPr="00873D17">
              <w:rPr>
                <w:sz w:val="22"/>
                <w:szCs w:val="22"/>
              </w:rPr>
              <w:t>DISTRICT_CODE</w:t>
            </w:r>
          </w:p>
        </w:tc>
        <w:tc>
          <w:tcPr>
            <w:tcW w:w="7353" w:type="dxa"/>
            <w:tcBorders>
              <w:top w:val="single" w:sz="4" w:space="0" w:color="auto"/>
              <w:left w:val="nil"/>
              <w:bottom w:val="single" w:sz="4" w:space="0" w:color="auto"/>
              <w:right w:val="single" w:sz="4" w:space="0" w:color="auto"/>
            </w:tcBorders>
            <w:shd w:val="clear" w:color="auto" w:fill="auto"/>
            <w:noWrap/>
            <w:vAlign w:val="bottom"/>
            <w:hideMark/>
          </w:tcPr>
          <w:p w14:paraId="6B0A981A" w14:textId="77777777" w:rsidR="00873D17" w:rsidRPr="00873D17" w:rsidRDefault="00873D17" w:rsidP="00873D17">
            <w:pPr>
              <w:rPr>
                <w:sz w:val="22"/>
                <w:szCs w:val="22"/>
              </w:rPr>
            </w:pPr>
            <w:r w:rsidRPr="00873D17">
              <w:rPr>
                <w:sz w:val="22"/>
                <w:szCs w:val="22"/>
              </w:rPr>
              <w:t>1</w:t>
            </w:r>
          </w:p>
        </w:tc>
      </w:tr>
      <w:tr w:rsidR="00873D17" w:rsidRPr="00873D17" w14:paraId="4B2E415F"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3377CD07" w14:textId="77777777" w:rsidR="00873D17" w:rsidRPr="00873D17" w:rsidRDefault="00873D17" w:rsidP="00873D17">
            <w:pPr>
              <w:rPr>
                <w:sz w:val="22"/>
                <w:szCs w:val="22"/>
              </w:rPr>
            </w:pPr>
            <w:r w:rsidRPr="00873D17">
              <w:rPr>
                <w:sz w:val="22"/>
                <w:szCs w:val="22"/>
              </w:rPr>
              <w:t>DISTRICT_NAME</w:t>
            </w:r>
          </w:p>
        </w:tc>
        <w:tc>
          <w:tcPr>
            <w:tcW w:w="7353" w:type="dxa"/>
            <w:tcBorders>
              <w:top w:val="nil"/>
              <w:left w:val="nil"/>
              <w:bottom w:val="single" w:sz="4" w:space="0" w:color="auto"/>
              <w:right w:val="single" w:sz="4" w:space="0" w:color="auto"/>
            </w:tcBorders>
            <w:shd w:val="clear" w:color="auto" w:fill="auto"/>
            <w:noWrap/>
            <w:vAlign w:val="bottom"/>
            <w:hideMark/>
          </w:tcPr>
          <w:p w14:paraId="16014E87" w14:textId="77777777" w:rsidR="00873D17" w:rsidRPr="00873D17" w:rsidRDefault="00873D17" w:rsidP="00873D17">
            <w:pPr>
              <w:rPr>
                <w:sz w:val="22"/>
                <w:szCs w:val="22"/>
              </w:rPr>
            </w:pPr>
            <w:r w:rsidRPr="00873D17">
              <w:rPr>
                <w:sz w:val="22"/>
                <w:szCs w:val="22"/>
              </w:rPr>
              <w:t>Central</w:t>
            </w:r>
          </w:p>
        </w:tc>
      </w:tr>
      <w:tr w:rsidR="00873D17" w:rsidRPr="00873D17" w14:paraId="1EB651AF"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488EB96B" w14:textId="77777777" w:rsidR="00873D17" w:rsidRPr="00873D17" w:rsidRDefault="00873D17" w:rsidP="00873D17">
            <w:pPr>
              <w:rPr>
                <w:sz w:val="22"/>
                <w:szCs w:val="22"/>
              </w:rPr>
            </w:pPr>
            <w:r w:rsidRPr="00873D17">
              <w:rPr>
                <w:sz w:val="22"/>
                <w:szCs w:val="22"/>
              </w:rPr>
              <w:t>ADDRESS</w:t>
            </w:r>
          </w:p>
        </w:tc>
        <w:tc>
          <w:tcPr>
            <w:tcW w:w="7353" w:type="dxa"/>
            <w:tcBorders>
              <w:top w:val="nil"/>
              <w:left w:val="nil"/>
              <w:bottom w:val="single" w:sz="4" w:space="0" w:color="auto"/>
              <w:right w:val="single" w:sz="4" w:space="0" w:color="auto"/>
            </w:tcBorders>
            <w:shd w:val="clear" w:color="auto" w:fill="auto"/>
            <w:noWrap/>
            <w:vAlign w:val="bottom"/>
            <w:hideMark/>
          </w:tcPr>
          <w:p w14:paraId="266C2AE5" w14:textId="77777777" w:rsidR="00873D17" w:rsidRPr="00873D17" w:rsidRDefault="00873D17" w:rsidP="00873D17">
            <w:pPr>
              <w:rPr>
                <w:sz w:val="22"/>
                <w:szCs w:val="22"/>
              </w:rPr>
            </w:pPr>
            <w:r w:rsidRPr="00873D17">
              <w:rPr>
                <w:sz w:val="22"/>
                <w:szCs w:val="22"/>
              </w:rPr>
              <w:t>1718 S State St</w:t>
            </w:r>
          </w:p>
        </w:tc>
      </w:tr>
      <w:tr w:rsidR="00873D17" w:rsidRPr="00873D17" w14:paraId="7EB542BE"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53686CC8" w14:textId="77777777" w:rsidR="00873D17" w:rsidRPr="00873D17" w:rsidRDefault="00873D17" w:rsidP="00873D17">
            <w:pPr>
              <w:rPr>
                <w:sz w:val="22"/>
                <w:szCs w:val="22"/>
              </w:rPr>
            </w:pPr>
            <w:r w:rsidRPr="00873D17">
              <w:rPr>
                <w:sz w:val="22"/>
                <w:szCs w:val="22"/>
              </w:rPr>
              <w:t>CITY</w:t>
            </w:r>
          </w:p>
        </w:tc>
        <w:tc>
          <w:tcPr>
            <w:tcW w:w="7353" w:type="dxa"/>
            <w:tcBorders>
              <w:top w:val="nil"/>
              <w:left w:val="nil"/>
              <w:bottom w:val="single" w:sz="4" w:space="0" w:color="auto"/>
              <w:right w:val="single" w:sz="4" w:space="0" w:color="auto"/>
            </w:tcBorders>
            <w:shd w:val="clear" w:color="auto" w:fill="auto"/>
            <w:noWrap/>
            <w:vAlign w:val="bottom"/>
            <w:hideMark/>
          </w:tcPr>
          <w:p w14:paraId="68221610" w14:textId="77777777" w:rsidR="00873D17" w:rsidRPr="00873D17" w:rsidRDefault="00873D17" w:rsidP="00873D17">
            <w:pPr>
              <w:rPr>
                <w:sz w:val="22"/>
                <w:szCs w:val="22"/>
              </w:rPr>
            </w:pPr>
            <w:r w:rsidRPr="00873D17">
              <w:rPr>
                <w:sz w:val="22"/>
                <w:szCs w:val="22"/>
              </w:rPr>
              <w:t>Chicago</w:t>
            </w:r>
          </w:p>
        </w:tc>
      </w:tr>
      <w:tr w:rsidR="00873D17" w:rsidRPr="00873D17" w14:paraId="6CD1F564"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0ACE788D" w14:textId="77777777" w:rsidR="00873D17" w:rsidRPr="00873D17" w:rsidRDefault="00873D17" w:rsidP="00873D17">
            <w:pPr>
              <w:rPr>
                <w:sz w:val="22"/>
                <w:szCs w:val="22"/>
              </w:rPr>
            </w:pPr>
            <w:r w:rsidRPr="00873D17">
              <w:rPr>
                <w:sz w:val="22"/>
                <w:szCs w:val="22"/>
              </w:rPr>
              <w:t>STATE</w:t>
            </w:r>
          </w:p>
        </w:tc>
        <w:tc>
          <w:tcPr>
            <w:tcW w:w="7353" w:type="dxa"/>
            <w:tcBorders>
              <w:top w:val="nil"/>
              <w:left w:val="nil"/>
              <w:bottom w:val="single" w:sz="4" w:space="0" w:color="auto"/>
              <w:right w:val="single" w:sz="4" w:space="0" w:color="auto"/>
            </w:tcBorders>
            <w:shd w:val="clear" w:color="auto" w:fill="auto"/>
            <w:noWrap/>
            <w:vAlign w:val="bottom"/>
            <w:hideMark/>
          </w:tcPr>
          <w:p w14:paraId="2DF360B6" w14:textId="77777777" w:rsidR="00873D17" w:rsidRPr="00873D17" w:rsidRDefault="00873D17" w:rsidP="00873D17">
            <w:pPr>
              <w:rPr>
                <w:sz w:val="22"/>
                <w:szCs w:val="22"/>
              </w:rPr>
            </w:pPr>
            <w:r w:rsidRPr="00873D17">
              <w:rPr>
                <w:sz w:val="22"/>
                <w:szCs w:val="22"/>
              </w:rPr>
              <w:t>IL</w:t>
            </w:r>
          </w:p>
        </w:tc>
      </w:tr>
      <w:tr w:rsidR="00873D17" w:rsidRPr="00873D17" w14:paraId="282856AB"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4DBFDDE9" w14:textId="77777777" w:rsidR="00873D17" w:rsidRPr="00873D17" w:rsidRDefault="00873D17" w:rsidP="00873D17">
            <w:pPr>
              <w:rPr>
                <w:sz w:val="22"/>
                <w:szCs w:val="22"/>
              </w:rPr>
            </w:pPr>
            <w:r w:rsidRPr="00873D17">
              <w:rPr>
                <w:sz w:val="22"/>
                <w:szCs w:val="22"/>
              </w:rPr>
              <w:t>ZIP</w:t>
            </w:r>
          </w:p>
        </w:tc>
        <w:tc>
          <w:tcPr>
            <w:tcW w:w="7353" w:type="dxa"/>
            <w:tcBorders>
              <w:top w:val="nil"/>
              <w:left w:val="nil"/>
              <w:bottom w:val="single" w:sz="4" w:space="0" w:color="auto"/>
              <w:right w:val="single" w:sz="4" w:space="0" w:color="auto"/>
            </w:tcBorders>
            <w:shd w:val="clear" w:color="auto" w:fill="auto"/>
            <w:noWrap/>
            <w:vAlign w:val="bottom"/>
            <w:hideMark/>
          </w:tcPr>
          <w:p w14:paraId="54B112BA" w14:textId="77777777" w:rsidR="00873D17" w:rsidRPr="00873D17" w:rsidRDefault="00873D17" w:rsidP="00873D17">
            <w:pPr>
              <w:rPr>
                <w:sz w:val="22"/>
                <w:szCs w:val="22"/>
              </w:rPr>
            </w:pPr>
            <w:r w:rsidRPr="00873D17">
              <w:rPr>
                <w:sz w:val="22"/>
                <w:szCs w:val="22"/>
              </w:rPr>
              <w:t>60616</w:t>
            </w:r>
          </w:p>
        </w:tc>
      </w:tr>
      <w:tr w:rsidR="00873D17" w:rsidRPr="00873D17" w14:paraId="5EC818C3"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2E91A395" w14:textId="77777777" w:rsidR="00873D17" w:rsidRPr="00873D17" w:rsidRDefault="00873D17" w:rsidP="00873D17">
            <w:pPr>
              <w:rPr>
                <w:sz w:val="22"/>
                <w:szCs w:val="22"/>
              </w:rPr>
            </w:pPr>
            <w:r w:rsidRPr="00873D17">
              <w:rPr>
                <w:sz w:val="22"/>
                <w:szCs w:val="22"/>
              </w:rPr>
              <w:t>WEBSITE</w:t>
            </w:r>
          </w:p>
        </w:tc>
        <w:tc>
          <w:tcPr>
            <w:tcW w:w="7353" w:type="dxa"/>
            <w:tcBorders>
              <w:top w:val="nil"/>
              <w:left w:val="nil"/>
              <w:bottom w:val="single" w:sz="4" w:space="0" w:color="auto"/>
              <w:right w:val="single" w:sz="4" w:space="0" w:color="auto"/>
            </w:tcBorders>
            <w:shd w:val="clear" w:color="auto" w:fill="auto"/>
            <w:noWrap/>
            <w:vAlign w:val="bottom"/>
            <w:hideMark/>
          </w:tcPr>
          <w:p w14:paraId="243D4D38" w14:textId="77777777" w:rsidR="00873D17" w:rsidRPr="00873D17" w:rsidRDefault="00873D17" w:rsidP="00873D17">
            <w:pPr>
              <w:rPr>
                <w:sz w:val="22"/>
                <w:szCs w:val="22"/>
              </w:rPr>
            </w:pPr>
            <w:r w:rsidRPr="00873D17">
              <w:rPr>
                <w:sz w:val="22"/>
                <w:szCs w:val="22"/>
              </w:rPr>
              <w:t>http://home.chicagopolice.org/community/districts/1st-district-central/</w:t>
            </w:r>
          </w:p>
        </w:tc>
      </w:tr>
      <w:tr w:rsidR="00873D17" w:rsidRPr="00873D17" w14:paraId="0FE8D533"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3D6ACC41" w14:textId="77777777" w:rsidR="00873D17" w:rsidRPr="00873D17" w:rsidRDefault="00873D17" w:rsidP="00873D17">
            <w:pPr>
              <w:rPr>
                <w:sz w:val="22"/>
                <w:szCs w:val="22"/>
              </w:rPr>
            </w:pPr>
            <w:r w:rsidRPr="00873D17">
              <w:rPr>
                <w:sz w:val="22"/>
                <w:szCs w:val="22"/>
              </w:rPr>
              <w:t>PHONE</w:t>
            </w:r>
          </w:p>
        </w:tc>
        <w:tc>
          <w:tcPr>
            <w:tcW w:w="7353" w:type="dxa"/>
            <w:tcBorders>
              <w:top w:val="nil"/>
              <w:left w:val="nil"/>
              <w:bottom w:val="single" w:sz="4" w:space="0" w:color="auto"/>
              <w:right w:val="single" w:sz="4" w:space="0" w:color="auto"/>
            </w:tcBorders>
            <w:shd w:val="clear" w:color="auto" w:fill="auto"/>
            <w:noWrap/>
            <w:vAlign w:val="bottom"/>
            <w:hideMark/>
          </w:tcPr>
          <w:p w14:paraId="452AA42B" w14:textId="77777777" w:rsidR="00873D17" w:rsidRPr="00873D17" w:rsidRDefault="00873D17" w:rsidP="00873D17">
            <w:pPr>
              <w:rPr>
                <w:sz w:val="22"/>
                <w:szCs w:val="22"/>
              </w:rPr>
            </w:pPr>
            <w:r w:rsidRPr="00873D17">
              <w:rPr>
                <w:sz w:val="22"/>
                <w:szCs w:val="22"/>
              </w:rPr>
              <w:t>312-745-4290</w:t>
            </w:r>
          </w:p>
        </w:tc>
      </w:tr>
      <w:tr w:rsidR="00873D17" w:rsidRPr="00873D17" w14:paraId="06B8DD21"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7247B541" w14:textId="77777777" w:rsidR="00873D17" w:rsidRPr="00873D17" w:rsidRDefault="00873D17" w:rsidP="00873D17">
            <w:pPr>
              <w:rPr>
                <w:sz w:val="22"/>
                <w:szCs w:val="22"/>
              </w:rPr>
            </w:pPr>
            <w:r w:rsidRPr="00873D17">
              <w:rPr>
                <w:sz w:val="22"/>
                <w:szCs w:val="22"/>
              </w:rPr>
              <w:t>FAX</w:t>
            </w:r>
          </w:p>
        </w:tc>
        <w:tc>
          <w:tcPr>
            <w:tcW w:w="7353" w:type="dxa"/>
            <w:tcBorders>
              <w:top w:val="nil"/>
              <w:left w:val="nil"/>
              <w:bottom w:val="single" w:sz="4" w:space="0" w:color="auto"/>
              <w:right w:val="single" w:sz="4" w:space="0" w:color="auto"/>
            </w:tcBorders>
            <w:shd w:val="clear" w:color="auto" w:fill="auto"/>
            <w:noWrap/>
            <w:vAlign w:val="bottom"/>
            <w:hideMark/>
          </w:tcPr>
          <w:p w14:paraId="44017380" w14:textId="77777777" w:rsidR="00873D17" w:rsidRPr="00873D17" w:rsidRDefault="00873D17" w:rsidP="00873D17">
            <w:pPr>
              <w:rPr>
                <w:sz w:val="22"/>
                <w:szCs w:val="22"/>
              </w:rPr>
            </w:pPr>
            <w:r w:rsidRPr="00873D17">
              <w:rPr>
                <w:sz w:val="22"/>
                <w:szCs w:val="22"/>
              </w:rPr>
              <w:t>312-745-3694</w:t>
            </w:r>
          </w:p>
        </w:tc>
      </w:tr>
      <w:tr w:rsidR="00873D17" w:rsidRPr="00873D17" w14:paraId="3153E5AF"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7D07F67A" w14:textId="77777777" w:rsidR="00873D17" w:rsidRPr="00873D17" w:rsidRDefault="00873D17" w:rsidP="00873D17">
            <w:pPr>
              <w:rPr>
                <w:sz w:val="22"/>
                <w:szCs w:val="22"/>
              </w:rPr>
            </w:pPr>
            <w:r w:rsidRPr="00873D17">
              <w:rPr>
                <w:sz w:val="22"/>
                <w:szCs w:val="22"/>
              </w:rPr>
              <w:t>TTY</w:t>
            </w:r>
          </w:p>
        </w:tc>
        <w:tc>
          <w:tcPr>
            <w:tcW w:w="7353" w:type="dxa"/>
            <w:tcBorders>
              <w:top w:val="nil"/>
              <w:left w:val="nil"/>
              <w:bottom w:val="single" w:sz="4" w:space="0" w:color="auto"/>
              <w:right w:val="single" w:sz="4" w:space="0" w:color="auto"/>
            </w:tcBorders>
            <w:shd w:val="clear" w:color="auto" w:fill="auto"/>
            <w:noWrap/>
            <w:vAlign w:val="bottom"/>
            <w:hideMark/>
          </w:tcPr>
          <w:p w14:paraId="3587AF11" w14:textId="77777777" w:rsidR="00873D17" w:rsidRPr="00873D17" w:rsidRDefault="00873D17" w:rsidP="00873D17">
            <w:pPr>
              <w:rPr>
                <w:sz w:val="22"/>
                <w:szCs w:val="22"/>
              </w:rPr>
            </w:pPr>
            <w:r w:rsidRPr="00873D17">
              <w:rPr>
                <w:sz w:val="22"/>
                <w:szCs w:val="22"/>
              </w:rPr>
              <w:t>312-745-3693</w:t>
            </w:r>
          </w:p>
        </w:tc>
      </w:tr>
      <w:tr w:rsidR="00873D17" w:rsidRPr="00873D17" w14:paraId="02BF6472"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7A9F417D" w14:textId="77777777" w:rsidR="00873D17" w:rsidRPr="00873D17" w:rsidRDefault="00873D17" w:rsidP="00873D17">
            <w:pPr>
              <w:rPr>
                <w:sz w:val="22"/>
                <w:szCs w:val="22"/>
              </w:rPr>
            </w:pPr>
            <w:r w:rsidRPr="00873D17">
              <w:rPr>
                <w:sz w:val="22"/>
                <w:szCs w:val="22"/>
              </w:rPr>
              <w:t>X_COORDINATE</w:t>
            </w:r>
          </w:p>
        </w:tc>
        <w:tc>
          <w:tcPr>
            <w:tcW w:w="7353" w:type="dxa"/>
            <w:tcBorders>
              <w:top w:val="nil"/>
              <w:left w:val="nil"/>
              <w:bottom w:val="single" w:sz="4" w:space="0" w:color="auto"/>
              <w:right w:val="single" w:sz="4" w:space="0" w:color="auto"/>
            </w:tcBorders>
            <w:shd w:val="clear" w:color="auto" w:fill="auto"/>
            <w:noWrap/>
            <w:vAlign w:val="bottom"/>
            <w:hideMark/>
          </w:tcPr>
          <w:p w14:paraId="4AA04D39" w14:textId="77777777" w:rsidR="00873D17" w:rsidRPr="00873D17" w:rsidRDefault="00873D17" w:rsidP="00873D17">
            <w:pPr>
              <w:rPr>
                <w:sz w:val="22"/>
                <w:szCs w:val="22"/>
              </w:rPr>
            </w:pPr>
            <w:r w:rsidRPr="00873D17">
              <w:rPr>
                <w:sz w:val="22"/>
                <w:szCs w:val="22"/>
              </w:rPr>
              <w:t>1176569.052</w:t>
            </w:r>
          </w:p>
        </w:tc>
      </w:tr>
      <w:tr w:rsidR="00873D17" w:rsidRPr="00873D17" w14:paraId="3ED058FC"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037D09A3" w14:textId="77777777" w:rsidR="00873D17" w:rsidRPr="00873D17" w:rsidRDefault="00873D17" w:rsidP="00873D17">
            <w:pPr>
              <w:rPr>
                <w:sz w:val="22"/>
                <w:szCs w:val="22"/>
              </w:rPr>
            </w:pPr>
            <w:r w:rsidRPr="00873D17">
              <w:rPr>
                <w:sz w:val="22"/>
                <w:szCs w:val="22"/>
              </w:rPr>
              <w:t>Y_COORDINATE</w:t>
            </w:r>
          </w:p>
        </w:tc>
        <w:tc>
          <w:tcPr>
            <w:tcW w:w="7353" w:type="dxa"/>
            <w:tcBorders>
              <w:top w:val="nil"/>
              <w:left w:val="nil"/>
              <w:bottom w:val="single" w:sz="4" w:space="0" w:color="auto"/>
              <w:right w:val="single" w:sz="4" w:space="0" w:color="auto"/>
            </w:tcBorders>
            <w:shd w:val="clear" w:color="auto" w:fill="auto"/>
            <w:noWrap/>
            <w:vAlign w:val="bottom"/>
            <w:hideMark/>
          </w:tcPr>
          <w:p w14:paraId="6EE769BD" w14:textId="77777777" w:rsidR="00873D17" w:rsidRPr="00873D17" w:rsidRDefault="00873D17" w:rsidP="00873D17">
            <w:pPr>
              <w:rPr>
                <w:sz w:val="22"/>
                <w:szCs w:val="22"/>
              </w:rPr>
            </w:pPr>
            <w:r w:rsidRPr="00873D17">
              <w:rPr>
                <w:sz w:val="22"/>
                <w:szCs w:val="22"/>
              </w:rPr>
              <w:t>1891771.704</w:t>
            </w:r>
          </w:p>
        </w:tc>
      </w:tr>
      <w:tr w:rsidR="00873D17" w:rsidRPr="00873D17" w14:paraId="3ABC9F89"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59F2844D" w14:textId="77777777" w:rsidR="00873D17" w:rsidRPr="00873D17" w:rsidRDefault="00873D17" w:rsidP="00873D17">
            <w:pPr>
              <w:rPr>
                <w:sz w:val="22"/>
                <w:szCs w:val="22"/>
              </w:rPr>
            </w:pPr>
            <w:r w:rsidRPr="00873D17">
              <w:rPr>
                <w:sz w:val="22"/>
                <w:szCs w:val="22"/>
              </w:rPr>
              <w:t>LATITUDE</w:t>
            </w:r>
          </w:p>
        </w:tc>
        <w:tc>
          <w:tcPr>
            <w:tcW w:w="7353" w:type="dxa"/>
            <w:tcBorders>
              <w:top w:val="nil"/>
              <w:left w:val="nil"/>
              <w:bottom w:val="single" w:sz="4" w:space="0" w:color="auto"/>
              <w:right w:val="single" w:sz="4" w:space="0" w:color="auto"/>
            </w:tcBorders>
            <w:shd w:val="clear" w:color="auto" w:fill="auto"/>
            <w:noWrap/>
            <w:vAlign w:val="bottom"/>
            <w:hideMark/>
          </w:tcPr>
          <w:p w14:paraId="47CA661F" w14:textId="77777777" w:rsidR="00873D17" w:rsidRPr="00873D17" w:rsidRDefault="00873D17" w:rsidP="00873D17">
            <w:pPr>
              <w:rPr>
                <w:sz w:val="22"/>
                <w:szCs w:val="22"/>
              </w:rPr>
            </w:pPr>
            <w:r w:rsidRPr="00873D17">
              <w:rPr>
                <w:sz w:val="22"/>
                <w:szCs w:val="22"/>
              </w:rPr>
              <w:t>41.85837259</w:t>
            </w:r>
          </w:p>
        </w:tc>
      </w:tr>
      <w:tr w:rsidR="00873D17" w:rsidRPr="00873D17" w14:paraId="79DB5F0F"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7141104D" w14:textId="77777777" w:rsidR="00873D17" w:rsidRPr="00873D17" w:rsidRDefault="00873D17" w:rsidP="00873D17">
            <w:pPr>
              <w:rPr>
                <w:sz w:val="22"/>
                <w:szCs w:val="22"/>
              </w:rPr>
            </w:pPr>
            <w:r w:rsidRPr="00873D17">
              <w:rPr>
                <w:sz w:val="22"/>
                <w:szCs w:val="22"/>
              </w:rPr>
              <w:t>LONGITUDE</w:t>
            </w:r>
          </w:p>
        </w:tc>
        <w:tc>
          <w:tcPr>
            <w:tcW w:w="7353" w:type="dxa"/>
            <w:tcBorders>
              <w:top w:val="nil"/>
              <w:left w:val="nil"/>
              <w:bottom w:val="single" w:sz="4" w:space="0" w:color="auto"/>
              <w:right w:val="single" w:sz="4" w:space="0" w:color="auto"/>
            </w:tcBorders>
            <w:shd w:val="clear" w:color="auto" w:fill="auto"/>
            <w:noWrap/>
            <w:vAlign w:val="bottom"/>
            <w:hideMark/>
          </w:tcPr>
          <w:p w14:paraId="681B4964" w14:textId="77777777" w:rsidR="00873D17" w:rsidRPr="00873D17" w:rsidRDefault="00873D17" w:rsidP="00873D17">
            <w:pPr>
              <w:rPr>
                <w:sz w:val="22"/>
                <w:szCs w:val="22"/>
              </w:rPr>
            </w:pPr>
            <w:r w:rsidRPr="00873D17">
              <w:rPr>
                <w:sz w:val="22"/>
                <w:szCs w:val="22"/>
              </w:rPr>
              <w:t>-87.62735617</w:t>
            </w:r>
          </w:p>
        </w:tc>
      </w:tr>
      <w:tr w:rsidR="00873D17" w:rsidRPr="00873D17" w14:paraId="6AA6A5CC" w14:textId="77777777" w:rsidTr="00873D17">
        <w:trPr>
          <w:trHeight w:val="289"/>
        </w:trPr>
        <w:tc>
          <w:tcPr>
            <w:tcW w:w="1887" w:type="dxa"/>
            <w:tcBorders>
              <w:top w:val="nil"/>
              <w:left w:val="single" w:sz="4" w:space="0" w:color="auto"/>
              <w:bottom w:val="single" w:sz="4" w:space="0" w:color="auto"/>
              <w:right w:val="single" w:sz="4" w:space="0" w:color="auto"/>
            </w:tcBorders>
            <w:shd w:val="clear" w:color="auto" w:fill="auto"/>
            <w:noWrap/>
            <w:vAlign w:val="bottom"/>
            <w:hideMark/>
          </w:tcPr>
          <w:p w14:paraId="6FDACB91" w14:textId="77777777" w:rsidR="00873D17" w:rsidRPr="00873D17" w:rsidRDefault="00873D17" w:rsidP="00873D17">
            <w:pPr>
              <w:rPr>
                <w:sz w:val="22"/>
                <w:szCs w:val="22"/>
              </w:rPr>
            </w:pPr>
            <w:r w:rsidRPr="00873D17">
              <w:rPr>
                <w:sz w:val="22"/>
                <w:szCs w:val="22"/>
              </w:rPr>
              <w:t>LOCATION</w:t>
            </w:r>
          </w:p>
        </w:tc>
        <w:tc>
          <w:tcPr>
            <w:tcW w:w="7353" w:type="dxa"/>
            <w:tcBorders>
              <w:top w:val="nil"/>
              <w:left w:val="nil"/>
              <w:bottom w:val="single" w:sz="4" w:space="0" w:color="auto"/>
              <w:right w:val="single" w:sz="4" w:space="0" w:color="auto"/>
            </w:tcBorders>
            <w:shd w:val="clear" w:color="auto" w:fill="auto"/>
            <w:noWrap/>
            <w:vAlign w:val="bottom"/>
            <w:hideMark/>
          </w:tcPr>
          <w:p w14:paraId="37C0631A" w14:textId="77777777" w:rsidR="00873D17" w:rsidRPr="00873D17" w:rsidRDefault="00873D17" w:rsidP="00873D17">
            <w:pPr>
              <w:rPr>
                <w:sz w:val="22"/>
                <w:szCs w:val="22"/>
              </w:rPr>
            </w:pPr>
            <w:r w:rsidRPr="00873D17">
              <w:rPr>
                <w:sz w:val="22"/>
                <w:szCs w:val="22"/>
              </w:rPr>
              <w:t>(41.8583725929, -87.627356171)</w:t>
            </w:r>
          </w:p>
        </w:tc>
      </w:tr>
    </w:tbl>
    <w:p w14:paraId="382F7FB8" w14:textId="682E2497" w:rsidR="00873D17" w:rsidRDefault="00873D17" w:rsidP="00E011DF">
      <w:pPr>
        <w:rPr>
          <w:rFonts w:ascii="Graphik" w:eastAsia="Times New Roman" w:hAnsi="Graphik" w:cs="Arial"/>
          <w:b/>
          <w:i/>
          <w:color w:val="00D600" w:themeColor="accent2"/>
        </w:rPr>
      </w:pPr>
    </w:p>
    <w:p w14:paraId="4D3EAC84" w14:textId="77777777" w:rsidR="00D72534" w:rsidRDefault="00D72534" w:rsidP="00E011DF">
      <w:pPr>
        <w:rPr>
          <w:rFonts w:ascii="Graphik" w:eastAsia="Times New Roman" w:hAnsi="Graphik" w:cs="Arial"/>
          <w:b/>
          <w:i/>
          <w:color w:val="00D600" w:themeColor="accent2"/>
        </w:rPr>
      </w:pPr>
    </w:p>
    <w:p w14:paraId="62A871A6" w14:textId="38F2022B" w:rsidR="00436793" w:rsidRDefault="00436793" w:rsidP="00436793">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Pr="00436793">
        <w:rPr>
          <w:rFonts w:ascii="Graphik" w:eastAsia="Times New Roman" w:hAnsi="Graphik" w:cs="Arial"/>
          <w:b/>
          <w:i/>
          <w:color w:val="00D600" w:themeColor="accent2"/>
        </w:rPr>
        <w:t>chicago_ward_offices</w:t>
      </w:r>
      <w:r w:rsidRPr="0069516B">
        <w:rPr>
          <w:rFonts w:ascii="Graphik" w:eastAsia="Times New Roman" w:hAnsi="Graphik" w:cs="Arial"/>
          <w:b/>
          <w:i/>
          <w:color w:val="00D600" w:themeColor="accent2"/>
        </w:rPr>
        <w:t>.</w:t>
      </w:r>
      <w:r>
        <w:rPr>
          <w:rFonts w:ascii="Graphik" w:eastAsia="Times New Roman" w:hAnsi="Graphik" w:cs="Arial"/>
          <w:b/>
          <w:i/>
          <w:color w:val="00D600" w:themeColor="accent2"/>
        </w:rPr>
        <w:t>csv</w:t>
      </w:r>
    </w:p>
    <w:tbl>
      <w:tblPr>
        <w:tblW w:w="7016" w:type="dxa"/>
        <w:tblLook w:val="04A0" w:firstRow="1" w:lastRow="0" w:firstColumn="1" w:lastColumn="0" w:noHBand="0" w:noVBand="1"/>
      </w:tblPr>
      <w:tblGrid>
        <w:gridCol w:w="2330"/>
        <w:gridCol w:w="4686"/>
      </w:tblGrid>
      <w:tr w:rsidR="00C77AE0" w:rsidRPr="00C77AE0" w14:paraId="5EFD25E8" w14:textId="77777777" w:rsidTr="005B5FB1">
        <w:trPr>
          <w:trHeight w:val="286"/>
        </w:trPr>
        <w:tc>
          <w:tcPr>
            <w:tcW w:w="2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10FA5"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WARD_NO</w:t>
            </w:r>
          </w:p>
        </w:tc>
        <w:tc>
          <w:tcPr>
            <w:tcW w:w="4686" w:type="dxa"/>
            <w:tcBorders>
              <w:top w:val="single" w:sz="4" w:space="0" w:color="auto"/>
              <w:left w:val="nil"/>
              <w:bottom w:val="single" w:sz="4" w:space="0" w:color="auto"/>
              <w:right w:val="single" w:sz="4" w:space="0" w:color="auto"/>
            </w:tcBorders>
            <w:shd w:val="clear" w:color="auto" w:fill="auto"/>
            <w:noWrap/>
            <w:vAlign w:val="bottom"/>
            <w:hideMark/>
          </w:tcPr>
          <w:p w14:paraId="1EE1FEEA"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1</w:t>
            </w:r>
          </w:p>
        </w:tc>
      </w:tr>
      <w:tr w:rsidR="00C77AE0" w:rsidRPr="00C77AE0" w14:paraId="0C9DFA3D"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30A41963"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ALDERMAN</w:t>
            </w:r>
          </w:p>
        </w:tc>
        <w:tc>
          <w:tcPr>
            <w:tcW w:w="4686" w:type="dxa"/>
            <w:tcBorders>
              <w:top w:val="nil"/>
              <w:left w:val="nil"/>
              <w:bottom w:val="single" w:sz="4" w:space="0" w:color="auto"/>
              <w:right w:val="single" w:sz="4" w:space="0" w:color="auto"/>
            </w:tcBorders>
            <w:shd w:val="clear" w:color="auto" w:fill="auto"/>
            <w:noWrap/>
            <w:vAlign w:val="bottom"/>
            <w:hideMark/>
          </w:tcPr>
          <w:p w14:paraId="226EB838"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 xml:space="preserve">La </w:t>
            </w:r>
            <w:proofErr w:type="spellStart"/>
            <w:r w:rsidRPr="00C77AE0">
              <w:rPr>
                <w:rFonts w:ascii="Calibri" w:eastAsia="Times New Roman" w:hAnsi="Calibri" w:cs="Calibri"/>
                <w:color w:val="000000"/>
                <w:sz w:val="22"/>
                <w:szCs w:val="22"/>
              </w:rPr>
              <w:t>Spata</w:t>
            </w:r>
            <w:proofErr w:type="spellEnd"/>
            <w:r w:rsidRPr="00C77AE0">
              <w:rPr>
                <w:rFonts w:ascii="Calibri" w:eastAsia="Times New Roman" w:hAnsi="Calibri" w:cs="Calibri"/>
                <w:color w:val="000000"/>
                <w:sz w:val="22"/>
                <w:szCs w:val="22"/>
              </w:rPr>
              <w:t>, Daniel</w:t>
            </w:r>
          </w:p>
        </w:tc>
      </w:tr>
      <w:tr w:rsidR="00C77AE0" w:rsidRPr="00C77AE0" w14:paraId="452486E3"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2395AAFD"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ADDRESS</w:t>
            </w:r>
          </w:p>
        </w:tc>
        <w:tc>
          <w:tcPr>
            <w:tcW w:w="4686" w:type="dxa"/>
            <w:tcBorders>
              <w:top w:val="nil"/>
              <w:left w:val="nil"/>
              <w:bottom w:val="single" w:sz="4" w:space="0" w:color="auto"/>
              <w:right w:val="single" w:sz="4" w:space="0" w:color="auto"/>
            </w:tcBorders>
            <w:shd w:val="clear" w:color="auto" w:fill="auto"/>
            <w:noWrap/>
            <w:vAlign w:val="bottom"/>
            <w:hideMark/>
          </w:tcPr>
          <w:p w14:paraId="3FCD618F"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1958 North Milwaukee Avenue</w:t>
            </w:r>
          </w:p>
        </w:tc>
      </w:tr>
      <w:tr w:rsidR="00C77AE0" w:rsidRPr="00C77AE0" w14:paraId="7E786938"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2557876F"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w:t>
            </w:r>
          </w:p>
        </w:tc>
        <w:tc>
          <w:tcPr>
            <w:tcW w:w="4686" w:type="dxa"/>
            <w:tcBorders>
              <w:top w:val="nil"/>
              <w:left w:val="nil"/>
              <w:bottom w:val="single" w:sz="4" w:space="0" w:color="auto"/>
              <w:right w:val="single" w:sz="4" w:space="0" w:color="auto"/>
            </w:tcBorders>
            <w:shd w:val="clear" w:color="auto" w:fill="auto"/>
            <w:noWrap/>
            <w:vAlign w:val="bottom"/>
            <w:hideMark/>
          </w:tcPr>
          <w:p w14:paraId="29F3866A"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Chicago</w:t>
            </w:r>
          </w:p>
        </w:tc>
      </w:tr>
      <w:tr w:rsidR="00C77AE0" w:rsidRPr="00C77AE0" w14:paraId="0382043F"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6C698BF1"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STATE</w:t>
            </w:r>
          </w:p>
        </w:tc>
        <w:tc>
          <w:tcPr>
            <w:tcW w:w="4686" w:type="dxa"/>
            <w:tcBorders>
              <w:top w:val="nil"/>
              <w:left w:val="nil"/>
              <w:bottom w:val="single" w:sz="4" w:space="0" w:color="auto"/>
              <w:right w:val="single" w:sz="4" w:space="0" w:color="auto"/>
            </w:tcBorders>
            <w:shd w:val="clear" w:color="auto" w:fill="auto"/>
            <w:noWrap/>
            <w:vAlign w:val="bottom"/>
            <w:hideMark/>
          </w:tcPr>
          <w:p w14:paraId="282A8D78"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IL</w:t>
            </w:r>
          </w:p>
        </w:tc>
      </w:tr>
      <w:tr w:rsidR="00C77AE0" w:rsidRPr="00C77AE0" w14:paraId="5BF0A031"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2DE99B96"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ZIPCODE</w:t>
            </w:r>
          </w:p>
        </w:tc>
        <w:tc>
          <w:tcPr>
            <w:tcW w:w="4686" w:type="dxa"/>
            <w:tcBorders>
              <w:top w:val="nil"/>
              <w:left w:val="nil"/>
              <w:bottom w:val="single" w:sz="4" w:space="0" w:color="auto"/>
              <w:right w:val="single" w:sz="4" w:space="0" w:color="auto"/>
            </w:tcBorders>
            <w:shd w:val="clear" w:color="auto" w:fill="auto"/>
            <w:noWrap/>
            <w:vAlign w:val="bottom"/>
            <w:hideMark/>
          </w:tcPr>
          <w:p w14:paraId="760293E5"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60647</w:t>
            </w:r>
          </w:p>
        </w:tc>
      </w:tr>
      <w:tr w:rsidR="00C77AE0" w:rsidRPr="00C77AE0" w14:paraId="3FE58C14"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393E5623"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WARD_PHONE</w:t>
            </w:r>
          </w:p>
        </w:tc>
        <w:tc>
          <w:tcPr>
            <w:tcW w:w="4686" w:type="dxa"/>
            <w:tcBorders>
              <w:top w:val="nil"/>
              <w:left w:val="nil"/>
              <w:bottom w:val="single" w:sz="4" w:space="0" w:color="auto"/>
              <w:right w:val="single" w:sz="4" w:space="0" w:color="auto"/>
            </w:tcBorders>
            <w:shd w:val="clear" w:color="auto" w:fill="auto"/>
            <w:noWrap/>
            <w:vAlign w:val="bottom"/>
            <w:hideMark/>
          </w:tcPr>
          <w:p w14:paraId="277B4A7E"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(872) 206-2685</w:t>
            </w:r>
          </w:p>
        </w:tc>
      </w:tr>
      <w:tr w:rsidR="00C77AE0" w:rsidRPr="00C77AE0" w14:paraId="3971A838"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643BBFF8"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WARD_FAX</w:t>
            </w:r>
          </w:p>
        </w:tc>
        <w:tc>
          <w:tcPr>
            <w:tcW w:w="4686" w:type="dxa"/>
            <w:tcBorders>
              <w:top w:val="nil"/>
              <w:left w:val="nil"/>
              <w:bottom w:val="single" w:sz="4" w:space="0" w:color="auto"/>
              <w:right w:val="single" w:sz="4" w:space="0" w:color="auto"/>
            </w:tcBorders>
            <w:shd w:val="clear" w:color="auto" w:fill="auto"/>
            <w:noWrap/>
            <w:vAlign w:val="bottom"/>
            <w:hideMark/>
          </w:tcPr>
          <w:p w14:paraId="63406BBA"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(312) 448-8829</w:t>
            </w:r>
          </w:p>
        </w:tc>
      </w:tr>
      <w:tr w:rsidR="00C77AE0" w:rsidRPr="00C77AE0" w14:paraId="76E8586E"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584F4A87"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EMAIL</w:t>
            </w:r>
          </w:p>
        </w:tc>
        <w:tc>
          <w:tcPr>
            <w:tcW w:w="4686" w:type="dxa"/>
            <w:tcBorders>
              <w:top w:val="nil"/>
              <w:left w:val="nil"/>
              <w:bottom w:val="single" w:sz="4" w:space="0" w:color="auto"/>
              <w:right w:val="single" w:sz="4" w:space="0" w:color="auto"/>
            </w:tcBorders>
            <w:shd w:val="clear" w:color="auto" w:fill="auto"/>
            <w:noWrap/>
            <w:vAlign w:val="bottom"/>
            <w:hideMark/>
          </w:tcPr>
          <w:p w14:paraId="74EB033E"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info@the1stward.com</w:t>
            </w:r>
          </w:p>
        </w:tc>
      </w:tr>
      <w:tr w:rsidR="00C77AE0" w:rsidRPr="00C77AE0" w14:paraId="4EB0E4DA"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4A957E5A"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WEBSITE</w:t>
            </w:r>
          </w:p>
        </w:tc>
        <w:tc>
          <w:tcPr>
            <w:tcW w:w="4686" w:type="dxa"/>
            <w:tcBorders>
              <w:top w:val="nil"/>
              <w:left w:val="nil"/>
              <w:bottom w:val="single" w:sz="4" w:space="0" w:color="auto"/>
              <w:right w:val="single" w:sz="4" w:space="0" w:color="auto"/>
            </w:tcBorders>
            <w:shd w:val="clear" w:color="auto" w:fill="auto"/>
            <w:noWrap/>
            <w:vAlign w:val="bottom"/>
            <w:hideMark/>
          </w:tcPr>
          <w:p w14:paraId="641D2F6A"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https://www.the1stward.com/</w:t>
            </w:r>
          </w:p>
        </w:tc>
      </w:tr>
      <w:tr w:rsidR="00C77AE0" w:rsidRPr="00C77AE0" w14:paraId="4687BA88"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734855E2"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LOCATION</w:t>
            </w:r>
          </w:p>
        </w:tc>
        <w:tc>
          <w:tcPr>
            <w:tcW w:w="4686" w:type="dxa"/>
            <w:tcBorders>
              <w:top w:val="nil"/>
              <w:left w:val="nil"/>
              <w:bottom w:val="single" w:sz="4" w:space="0" w:color="auto"/>
              <w:right w:val="single" w:sz="4" w:space="0" w:color="auto"/>
            </w:tcBorders>
            <w:shd w:val="clear" w:color="auto" w:fill="auto"/>
            <w:noWrap/>
            <w:vAlign w:val="bottom"/>
            <w:hideMark/>
          </w:tcPr>
          <w:p w14:paraId="3913C560"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(41.917215, -87.68799)</w:t>
            </w:r>
          </w:p>
        </w:tc>
      </w:tr>
      <w:tr w:rsidR="00C77AE0" w:rsidRPr="00C77AE0" w14:paraId="25100445"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600BD842"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CITY_HALL_ADDRESS</w:t>
            </w:r>
          </w:p>
        </w:tc>
        <w:tc>
          <w:tcPr>
            <w:tcW w:w="4686" w:type="dxa"/>
            <w:tcBorders>
              <w:top w:val="nil"/>
              <w:left w:val="nil"/>
              <w:bottom w:val="single" w:sz="4" w:space="0" w:color="auto"/>
              <w:right w:val="single" w:sz="4" w:space="0" w:color="auto"/>
            </w:tcBorders>
            <w:shd w:val="clear" w:color="auto" w:fill="auto"/>
            <w:noWrap/>
            <w:vAlign w:val="bottom"/>
            <w:hideMark/>
          </w:tcPr>
          <w:p w14:paraId="4174488C"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121 North LaSalle Street, Room 200, Office 13</w:t>
            </w:r>
          </w:p>
        </w:tc>
      </w:tr>
      <w:tr w:rsidR="00C77AE0" w:rsidRPr="00C77AE0" w14:paraId="058DA7BB"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728083A2"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CITY_HALL_CITY</w:t>
            </w:r>
          </w:p>
        </w:tc>
        <w:tc>
          <w:tcPr>
            <w:tcW w:w="4686" w:type="dxa"/>
            <w:tcBorders>
              <w:top w:val="nil"/>
              <w:left w:val="nil"/>
              <w:bottom w:val="single" w:sz="4" w:space="0" w:color="auto"/>
              <w:right w:val="single" w:sz="4" w:space="0" w:color="auto"/>
            </w:tcBorders>
            <w:shd w:val="clear" w:color="auto" w:fill="auto"/>
            <w:noWrap/>
            <w:vAlign w:val="bottom"/>
            <w:hideMark/>
          </w:tcPr>
          <w:p w14:paraId="4746E360"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Chicago</w:t>
            </w:r>
          </w:p>
        </w:tc>
      </w:tr>
      <w:tr w:rsidR="00C77AE0" w:rsidRPr="00C77AE0" w14:paraId="4A7B95BB"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266859D9"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CITY_HALL_STATE</w:t>
            </w:r>
          </w:p>
        </w:tc>
        <w:tc>
          <w:tcPr>
            <w:tcW w:w="4686" w:type="dxa"/>
            <w:tcBorders>
              <w:top w:val="nil"/>
              <w:left w:val="nil"/>
              <w:bottom w:val="single" w:sz="4" w:space="0" w:color="auto"/>
              <w:right w:val="single" w:sz="4" w:space="0" w:color="auto"/>
            </w:tcBorders>
            <w:shd w:val="clear" w:color="auto" w:fill="auto"/>
            <w:noWrap/>
            <w:vAlign w:val="bottom"/>
            <w:hideMark/>
          </w:tcPr>
          <w:p w14:paraId="0C4B940E"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IL</w:t>
            </w:r>
          </w:p>
        </w:tc>
      </w:tr>
      <w:tr w:rsidR="00C77AE0" w:rsidRPr="00C77AE0" w14:paraId="1DC92C69"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022C0D11"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CITY_HALL_ZIPCODE</w:t>
            </w:r>
          </w:p>
        </w:tc>
        <w:tc>
          <w:tcPr>
            <w:tcW w:w="4686" w:type="dxa"/>
            <w:tcBorders>
              <w:top w:val="nil"/>
              <w:left w:val="nil"/>
              <w:bottom w:val="single" w:sz="4" w:space="0" w:color="auto"/>
              <w:right w:val="single" w:sz="4" w:space="0" w:color="auto"/>
            </w:tcBorders>
            <w:shd w:val="clear" w:color="auto" w:fill="auto"/>
            <w:noWrap/>
            <w:vAlign w:val="bottom"/>
            <w:hideMark/>
          </w:tcPr>
          <w:p w14:paraId="6EFDE864"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60602</w:t>
            </w:r>
          </w:p>
        </w:tc>
      </w:tr>
      <w:tr w:rsidR="00C77AE0" w:rsidRPr="00C77AE0" w14:paraId="1D31ED67" w14:textId="77777777" w:rsidTr="005B5FB1">
        <w:trPr>
          <w:trHeight w:val="286"/>
        </w:trPr>
        <w:tc>
          <w:tcPr>
            <w:tcW w:w="2330" w:type="dxa"/>
            <w:tcBorders>
              <w:top w:val="nil"/>
              <w:left w:val="single" w:sz="4" w:space="0" w:color="auto"/>
              <w:bottom w:val="single" w:sz="4" w:space="0" w:color="auto"/>
              <w:right w:val="single" w:sz="4" w:space="0" w:color="auto"/>
            </w:tcBorders>
            <w:shd w:val="clear" w:color="auto" w:fill="auto"/>
            <w:noWrap/>
            <w:vAlign w:val="bottom"/>
            <w:hideMark/>
          </w:tcPr>
          <w:p w14:paraId="49B967B9"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CITY_HALL_PHONE</w:t>
            </w:r>
          </w:p>
        </w:tc>
        <w:tc>
          <w:tcPr>
            <w:tcW w:w="4686" w:type="dxa"/>
            <w:tcBorders>
              <w:top w:val="nil"/>
              <w:left w:val="nil"/>
              <w:bottom w:val="single" w:sz="4" w:space="0" w:color="auto"/>
              <w:right w:val="single" w:sz="4" w:space="0" w:color="auto"/>
            </w:tcBorders>
            <w:shd w:val="clear" w:color="auto" w:fill="auto"/>
            <w:noWrap/>
            <w:vAlign w:val="bottom"/>
            <w:hideMark/>
          </w:tcPr>
          <w:p w14:paraId="68CD0B28" w14:textId="77777777" w:rsidR="00C77AE0" w:rsidRPr="00C77AE0" w:rsidRDefault="00C77AE0" w:rsidP="00C77AE0">
            <w:pPr>
              <w:rPr>
                <w:rFonts w:ascii="Calibri" w:eastAsia="Times New Roman" w:hAnsi="Calibri" w:cs="Calibri"/>
                <w:color w:val="000000"/>
                <w:sz w:val="22"/>
                <w:szCs w:val="22"/>
              </w:rPr>
            </w:pPr>
            <w:r w:rsidRPr="00C77AE0">
              <w:rPr>
                <w:rFonts w:ascii="Calibri" w:eastAsia="Times New Roman" w:hAnsi="Calibri" w:cs="Calibri"/>
                <w:color w:val="000000"/>
                <w:sz w:val="22"/>
                <w:szCs w:val="22"/>
              </w:rPr>
              <w:t>(312) 744-3063</w:t>
            </w:r>
          </w:p>
        </w:tc>
      </w:tr>
    </w:tbl>
    <w:p w14:paraId="3749F67A" w14:textId="786D20DC" w:rsidR="00C77AE0" w:rsidRDefault="00C77AE0" w:rsidP="00436793">
      <w:pPr>
        <w:rPr>
          <w:rFonts w:ascii="Graphik" w:eastAsia="Times New Roman" w:hAnsi="Graphik" w:cs="Arial"/>
          <w:b/>
          <w:i/>
          <w:color w:val="00D600" w:themeColor="accent2"/>
        </w:rPr>
      </w:pPr>
    </w:p>
    <w:p w14:paraId="0D92A11E" w14:textId="77777777" w:rsidR="00D72534" w:rsidRDefault="00D72534" w:rsidP="00436793">
      <w:pPr>
        <w:rPr>
          <w:rFonts w:ascii="Graphik" w:eastAsia="Times New Roman" w:hAnsi="Graphik" w:cs="Arial"/>
          <w:b/>
          <w:i/>
          <w:color w:val="00D600" w:themeColor="accent2"/>
        </w:rPr>
      </w:pPr>
    </w:p>
    <w:p w14:paraId="731CCDE2" w14:textId="297FA17C" w:rsidR="00436793" w:rsidRDefault="00436793" w:rsidP="00436793">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Pr="00436793">
        <w:rPr>
          <w:rFonts w:ascii="Graphik" w:eastAsia="Times New Roman" w:hAnsi="Graphik" w:cs="Arial"/>
          <w:b/>
          <w:i/>
          <w:color w:val="00D600" w:themeColor="accent2"/>
        </w:rPr>
        <w:t>iucr_codes</w:t>
      </w:r>
      <w:r w:rsidRPr="0069516B">
        <w:rPr>
          <w:rFonts w:ascii="Graphik" w:eastAsia="Times New Roman" w:hAnsi="Graphik" w:cs="Arial"/>
          <w:b/>
          <w:i/>
          <w:color w:val="00D600" w:themeColor="accent2"/>
        </w:rPr>
        <w:t>.</w:t>
      </w:r>
      <w:r>
        <w:rPr>
          <w:rFonts w:ascii="Graphik" w:eastAsia="Times New Roman" w:hAnsi="Graphik" w:cs="Arial"/>
          <w:b/>
          <w:i/>
          <w:color w:val="00D600" w:themeColor="accent2"/>
        </w:rPr>
        <w:t>csv</w:t>
      </w:r>
    </w:p>
    <w:tbl>
      <w:tblPr>
        <w:tblW w:w="4196" w:type="dxa"/>
        <w:tblLook w:val="04A0" w:firstRow="1" w:lastRow="0" w:firstColumn="1" w:lastColumn="0" w:noHBand="0" w:noVBand="1"/>
      </w:tblPr>
      <w:tblGrid>
        <w:gridCol w:w="1752"/>
        <w:gridCol w:w="2444"/>
      </w:tblGrid>
      <w:tr w:rsidR="00177913" w:rsidRPr="00177913" w14:paraId="141DB292" w14:textId="77777777" w:rsidTr="001E36B0">
        <w:trPr>
          <w:trHeight w:val="295"/>
        </w:trPr>
        <w:tc>
          <w:tcPr>
            <w:tcW w:w="17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59CBDD"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IUCR_CODE</w:t>
            </w:r>
          </w:p>
        </w:tc>
        <w:tc>
          <w:tcPr>
            <w:tcW w:w="2444" w:type="dxa"/>
            <w:tcBorders>
              <w:top w:val="single" w:sz="4" w:space="0" w:color="auto"/>
              <w:left w:val="nil"/>
              <w:bottom w:val="single" w:sz="4" w:space="0" w:color="auto"/>
              <w:right w:val="single" w:sz="4" w:space="0" w:color="auto"/>
            </w:tcBorders>
            <w:shd w:val="clear" w:color="auto" w:fill="auto"/>
            <w:noWrap/>
            <w:vAlign w:val="bottom"/>
            <w:hideMark/>
          </w:tcPr>
          <w:p w14:paraId="77EE82D2"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110</w:t>
            </w:r>
          </w:p>
        </w:tc>
      </w:tr>
      <w:tr w:rsidR="00177913" w:rsidRPr="00177913" w14:paraId="775A7843" w14:textId="77777777" w:rsidTr="001E36B0">
        <w:trPr>
          <w:trHeight w:val="295"/>
        </w:trPr>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52583D51"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PRIMARY_TYPE</w:t>
            </w:r>
          </w:p>
        </w:tc>
        <w:tc>
          <w:tcPr>
            <w:tcW w:w="2444" w:type="dxa"/>
            <w:tcBorders>
              <w:top w:val="nil"/>
              <w:left w:val="nil"/>
              <w:bottom w:val="single" w:sz="4" w:space="0" w:color="auto"/>
              <w:right w:val="single" w:sz="4" w:space="0" w:color="auto"/>
            </w:tcBorders>
            <w:shd w:val="clear" w:color="auto" w:fill="auto"/>
            <w:noWrap/>
            <w:vAlign w:val="bottom"/>
            <w:hideMark/>
          </w:tcPr>
          <w:p w14:paraId="1E3521B2"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HOMICIDE</w:t>
            </w:r>
          </w:p>
        </w:tc>
      </w:tr>
      <w:tr w:rsidR="00177913" w:rsidRPr="00177913" w14:paraId="624A96B4" w14:textId="77777777" w:rsidTr="001E36B0">
        <w:trPr>
          <w:trHeight w:val="295"/>
        </w:trPr>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64C490EF"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DESCRIPTION</w:t>
            </w:r>
          </w:p>
        </w:tc>
        <w:tc>
          <w:tcPr>
            <w:tcW w:w="2444" w:type="dxa"/>
            <w:tcBorders>
              <w:top w:val="nil"/>
              <w:left w:val="nil"/>
              <w:bottom w:val="single" w:sz="4" w:space="0" w:color="auto"/>
              <w:right w:val="single" w:sz="4" w:space="0" w:color="auto"/>
            </w:tcBorders>
            <w:shd w:val="clear" w:color="auto" w:fill="auto"/>
            <w:noWrap/>
            <w:vAlign w:val="bottom"/>
            <w:hideMark/>
          </w:tcPr>
          <w:p w14:paraId="63F8FE8F"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FIRST DEGREE MURDER</w:t>
            </w:r>
          </w:p>
        </w:tc>
      </w:tr>
      <w:tr w:rsidR="00177913" w:rsidRPr="00177913" w14:paraId="5E5F18AC" w14:textId="77777777" w:rsidTr="001E36B0">
        <w:trPr>
          <w:trHeight w:val="295"/>
        </w:trPr>
        <w:tc>
          <w:tcPr>
            <w:tcW w:w="1752" w:type="dxa"/>
            <w:tcBorders>
              <w:top w:val="nil"/>
              <w:left w:val="single" w:sz="4" w:space="0" w:color="auto"/>
              <w:bottom w:val="single" w:sz="4" w:space="0" w:color="auto"/>
              <w:right w:val="single" w:sz="4" w:space="0" w:color="auto"/>
            </w:tcBorders>
            <w:shd w:val="clear" w:color="auto" w:fill="auto"/>
            <w:noWrap/>
            <w:vAlign w:val="bottom"/>
            <w:hideMark/>
          </w:tcPr>
          <w:p w14:paraId="628460AA"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INDEX_CODE</w:t>
            </w:r>
          </w:p>
        </w:tc>
        <w:tc>
          <w:tcPr>
            <w:tcW w:w="2444" w:type="dxa"/>
            <w:tcBorders>
              <w:top w:val="nil"/>
              <w:left w:val="nil"/>
              <w:bottom w:val="single" w:sz="4" w:space="0" w:color="auto"/>
              <w:right w:val="single" w:sz="4" w:space="0" w:color="auto"/>
            </w:tcBorders>
            <w:shd w:val="clear" w:color="auto" w:fill="auto"/>
            <w:noWrap/>
            <w:vAlign w:val="bottom"/>
            <w:hideMark/>
          </w:tcPr>
          <w:p w14:paraId="0B7D3B78" w14:textId="77777777" w:rsidR="00177913" w:rsidRPr="00177913" w:rsidRDefault="00177913" w:rsidP="00177913">
            <w:pPr>
              <w:rPr>
                <w:rFonts w:ascii="Calibri" w:eastAsia="Times New Roman" w:hAnsi="Calibri" w:cs="Calibri"/>
                <w:color w:val="000000"/>
                <w:sz w:val="22"/>
                <w:szCs w:val="22"/>
              </w:rPr>
            </w:pPr>
            <w:r w:rsidRPr="00177913">
              <w:rPr>
                <w:rFonts w:ascii="Calibri" w:eastAsia="Times New Roman" w:hAnsi="Calibri" w:cs="Calibri"/>
                <w:color w:val="000000"/>
                <w:sz w:val="22"/>
                <w:szCs w:val="22"/>
              </w:rPr>
              <w:t>I</w:t>
            </w:r>
          </w:p>
        </w:tc>
      </w:tr>
    </w:tbl>
    <w:p w14:paraId="2062E764" w14:textId="4D3BC5DA" w:rsidR="00177913" w:rsidRDefault="00177913" w:rsidP="00436793">
      <w:pPr>
        <w:rPr>
          <w:rFonts w:ascii="Graphik" w:eastAsia="Times New Roman" w:hAnsi="Graphik" w:cs="Arial"/>
          <w:b/>
          <w:i/>
          <w:color w:val="00D600" w:themeColor="accent2"/>
        </w:rPr>
      </w:pPr>
    </w:p>
    <w:p w14:paraId="092220C1" w14:textId="77777777" w:rsidR="00D72534" w:rsidRDefault="00D72534" w:rsidP="00436793">
      <w:pPr>
        <w:rPr>
          <w:rFonts w:ascii="Graphik" w:eastAsia="Times New Roman" w:hAnsi="Graphik" w:cs="Arial"/>
          <w:b/>
          <w:i/>
          <w:color w:val="00D600" w:themeColor="accent2"/>
        </w:rPr>
      </w:pPr>
    </w:p>
    <w:p w14:paraId="33135C7A" w14:textId="15FF991C" w:rsidR="00436793" w:rsidRDefault="00436793" w:rsidP="00436793">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Pr="00436793">
        <w:rPr>
          <w:rFonts w:ascii="Graphik" w:eastAsia="Times New Roman" w:hAnsi="Graphik" w:cs="Arial"/>
          <w:b/>
          <w:i/>
          <w:color w:val="00D600" w:themeColor="accent2"/>
        </w:rPr>
        <w:t>chicago_crime_dataset</w:t>
      </w:r>
      <w:r w:rsidRPr="0069516B">
        <w:rPr>
          <w:rFonts w:ascii="Graphik" w:eastAsia="Times New Roman" w:hAnsi="Graphik" w:cs="Arial"/>
          <w:b/>
          <w:i/>
          <w:color w:val="00D600" w:themeColor="accent2"/>
        </w:rPr>
        <w:t>.</w:t>
      </w:r>
      <w:r>
        <w:rPr>
          <w:rFonts w:ascii="Graphik" w:eastAsia="Times New Roman" w:hAnsi="Graphik" w:cs="Arial"/>
          <w:b/>
          <w:i/>
          <w:color w:val="00D600" w:themeColor="accent2"/>
        </w:rPr>
        <w:t>csv</w:t>
      </w:r>
    </w:p>
    <w:tbl>
      <w:tblPr>
        <w:tblW w:w="5069" w:type="dxa"/>
        <w:tblLook w:val="04A0" w:firstRow="1" w:lastRow="0" w:firstColumn="1" w:lastColumn="0" w:noHBand="0" w:noVBand="1"/>
      </w:tblPr>
      <w:tblGrid>
        <w:gridCol w:w="1909"/>
        <w:gridCol w:w="3160"/>
      </w:tblGrid>
      <w:tr w:rsidR="002A318C" w:rsidRPr="002A318C" w14:paraId="2AC86951" w14:textId="77777777" w:rsidTr="002A318C">
        <w:trPr>
          <w:trHeight w:val="290"/>
        </w:trPr>
        <w:tc>
          <w:tcPr>
            <w:tcW w:w="1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C7F2E"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id</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14:paraId="59E7C048"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10508693</w:t>
            </w:r>
          </w:p>
        </w:tc>
      </w:tr>
      <w:tr w:rsidR="002A318C" w:rsidRPr="002A318C" w14:paraId="038DA5FB"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657D1620"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case_number</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0AC6B154"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HZ250496</w:t>
            </w:r>
          </w:p>
        </w:tc>
      </w:tr>
      <w:tr w:rsidR="002A318C" w:rsidRPr="002A318C" w14:paraId="74E04730"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6C254614"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date</w:t>
            </w:r>
          </w:p>
        </w:tc>
        <w:tc>
          <w:tcPr>
            <w:tcW w:w="3160" w:type="dxa"/>
            <w:tcBorders>
              <w:top w:val="nil"/>
              <w:left w:val="nil"/>
              <w:bottom w:val="single" w:sz="4" w:space="0" w:color="auto"/>
              <w:right w:val="single" w:sz="4" w:space="0" w:color="auto"/>
            </w:tcBorders>
            <w:shd w:val="clear" w:color="auto" w:fill="auto"/>
            <w:noWrap/>
            <w:vAlign w:val="bottom"/>
            <w:hideMark/>
          </w:tcPr>
          <w:p w14:paraId="6CFE5A6F"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5/3/2016 23:40</w:t>
            </w:r>
          </w:p>
        </w:tc>
      </w:tr>
      <w:tr w:rsidR="002A318C" w:rsidRPr="002A318C" w14:paraId="0316DFE9"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B17E7CF"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block</w:t>
            </w:r>
          </w:p>
        </w:tc>
        <w:tc>
          <w:tcPr>
            <w:tcW w:w="3160" w:type="dxa"/>
            <w:tcBorders>
              <w:top w:val="nil"/>
              <w:left w:val="nil"/>
              <w:bottom w:val="single" w:sz="4" w:space="0" w:color="auto"/>
              <w:right w:val="single" w:sz="4" w:space="0" w:color="auto"/>
            </w:tcBorders>
            <w:shd w:val="clear" w:color="auto" w:fill="auto"/>
            <w:noWrap/>
            <w:vAlign w:val="bottom"/>
            <w:hideMark/>
          </w:tcPr>
          <w:p w14:paraId="3F24D547"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013XX S SAWYER AVE</w:t>
            </w:r>
          </w:p>
        </w:tc>
      </w:tr>
      <w:tr w:rsidR="002A318C" w:rsidRPr="002A318C" w14:paraId="13258F38"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1F989C54"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iucr_code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3CB1FC37"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486</w:t>
            </w:r>
          </w:p>
        </w:tc>
      </w:tr>
      <w:tr w:rsidR="002A318C" w:rsidRPr="002A318C" w14:paraId="710156F0"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22F40487"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location_desc</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065E76D4"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APARTMENT</w:t>
            </w:r>
          </w:p>
        </w:tc>
      </w:tr>
      <w:tr w:rsidR="002A318C" w:rsidRPr="002A318C" w14:paraId="5C6A3D47"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B7130AB"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arrest</w:t>
            </w:r>
          </w:p>
        </w:tc>
        <w:tc>
          <w:tcPr>
            <w:tcW w:w="3160" w:type="dxa"/>
            <w:tcBorders>
              <w:top w:val="nil"/>
              <w:left w:val="nil"/>
              <w:bottom w:val="single" w:sz="4" w:space="0" w:color="auto"/>
              <w:right w:val="single" w:sz="4" w:space="0" w:color="auto"/>
            </w:tcBorders>
            <w:shd w:val="clear" w:color="auto" w:fill="auto"/>
            <w:noWrap/>
            <w:vAlign w:val="bottom"/>
            <w:hideMark/>
          </w:tcPr>
          <w:p w14:paraId="2064F726"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TRUE</w:t>
            </w:r>
          </w:p>
        </w:tc>
      </w:tr>
      <w:tr w:rsidR="002A318C" w:rsidRPr="002A318C" w14:paraId="052D5B7B"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72BDA9C7"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domestic</w:t>
            </w:r>
          </w:p>
        </w:tc>
        <w:tc>
          <w:tcPr>
            <w:tcW w:w="3160" w:type="dxa"/>
            <w:tcBorders>
              <w:top w:val="nil"/>
              <w:left w:val="nil"/>
              <w:bottom w:val="single" w:sz="4" w:space="0" w:color="auto"/>
              <w:right w:val="single" w:sz="4" w:space="0" w:color="auto"/>
            </w:tcBorders>
            <w:shd w:val="clear" w:color="auto" w:fill="auto"/>
            <w:noWrap/>
            <w:vAlign w:val="bottom"/>
            <w:hideMark/>
          </w:tcPr>
          <w:p w14:paraId="71272117"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TRUE</w:t>
            </w:r>
          </w:p>
        </w:tc>
      </w:tr>
      <w:tr w:rsidR="002A318C" w:rsidRPr="002A318C" w14:paraId="107794F2"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381B355B"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beat_num</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06DABC54"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1022</w:t>
            </w:r>
          </w:p>
        </w:tc>
      </w:tr>
      <w:tr w:rsidR="002A318C" w:rsidRPr="002A318C" w14:paraId="6FDF36B8"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699C4C1"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district_code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641E0CD5"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10</w:t>
            </w:r>
          </w:p>
        </w:tc>
      </w:tr>
      <w:tr w:rsidR="002A318C" w:rsidRPr="002A318C" w14:paraId="0B356BC3"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61432DE6"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ward_no</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6944B089"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24</w:t>
            </w:r>
          </w:p>
        </w:tc>
      </w:tr>
      <w:tr w:rsidR="002A318C" w:rsidRPr="002A318C" w14:paraId="48970A6A"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1B73D236"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community_code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45542833"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29</w:t>
            </w:r>
          </w:p>
        </w:tc>
      </w:tr>
      <w:tr w:rsidR="002A318C" w:rsidRPr="002A318C" w14:paraId="17ACB663"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65774ED6"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fbi_code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2D1848C7"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08B</w:t>
            </w:r>
          </w:p>
        </w:tc>
      </w:tr>
      <w:tr w:rsidR="002A318C" w:rsidRPr="002A318C" w14:paraId="24F58FC5"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7DDC15D"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x_coordinate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714FFEF9"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1154907</w:t>
            </w:r>
          </w:p>
        </w:tc>
      </w:tr>
      <w:tr w:rsidR="002A318C" w:rsidRPr="002A318C" w14:paraId="44D1CC49"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7B992F09"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y_coordinate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3EAE6E7F"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1893681</w:t>
            </w:r>
          </w:p>
        </w:tc>
      </w:tr>
      <w:tr w:rsidR="002A318C" w:rsidRPr="002A318C" w14:paraId="578EE3DA"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3F96F7AB"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year</w:t>
            </w:r>
          </w:p>
        </w:tc>
        <w:tc>
          <w:tcPr>
            <w:tcW w:w="3160" w:type="dxa"/>
            <w:tcBorders>
              <w:top w:val="nil"/>
              <w:left w:val="nil"/>
              <w:bottom w:val="single" w:sz="4" w:space="0" w:color="auto"/>
              <w:right w:val="single" w:sz="4" w:space="0" w:color="auto"/>
            </w:tcBorders>
            <w:shd w:val="clear" w:color="auto" w:fill="auto"/>
            <w:noWrap/>
            <w:vAlign w:val="bottom"/>
            <w:hideMark/>
          </w:tcPr>
          <w:p w14:paraId="1DA82B39"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2016</w:t>
            </w:r>
          </w:p>
        </w:tc>
      </w:tr>
      <w:tr w:rsidR="002A318C" w:rsidRPr="002A318C" w14:paraId="50092790"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1FC7FA3D" w14:textId="77777777" w:rsidR="002A318C" w:rsidRPr="002A318C" w:rsidRDefault="002A318C" w:rsidP="002A318C">
            <w:pPr>
              <w:rPr>
                <w:rFonts w:ascii="Calibri" w:eastAsia="Times New Roman" w:hAnsi="Calibri" w:cs="Calibri"/>
                <w:color w:val="000000"/>
                <w:sz w:val="22"/>
                <w:szCs w:val="22"/>
              </w:rPr>
            </w:pPr>
            <w:proofErr w:type="spellStart"/>
            <w:r w:rsidRPr="002A318C">
              <w:rPr>
                <w:rFonts w:ascii="Calibri" w:eastAsia="Times New Roman" w:hAnsi="Calibri" w:cs="Calibri"/>
                <w:color w:val="000000"/>
                <w:sz w:val="22"/>
                <w:szCs w:val="22"/>
              </w:rPr>
              <w:t>date_of_update</w:t>
            </w:r>
            <w:proofErr w:type="spellEnd"/>
          </w:p>
        </w:tc>
        <w:tc>
          <w:tcPr>
            <w:tcW w:w="3160" w:type="dxa"/>
            <w:tcBorders>
              <w:top w:val="nil"/>
              <w:left w:val="nil"/>
              <w:bottom w:val="single" w:sz="4" w:space="0" w:color="auto"/>
              <w:right w:val="single" w:sz="4" w:space="0" w:color="auto"/>
            </w:tcBorders>
            <w:shd w:val="clear" w:color="auto" w:fill="auto"/>
            <w:noWrap/>
            <w:vAlign w:val="bottom"/>
            <w:hideMark/>
          </w:tcPr>
          <w:p w14:paraId="55D7BA0B"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5/10/2016 15:56</w:t>
            </w:r>
          </w:p>
        </w:tc>
      </w:tr>
      <w:tr w:rsidR="002A318C" w:rsidRPr="002A318C" w14:paraId="741E9F94"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0A3FAAEA"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latitude</w:t>
            </w:r>
          </w:p>
        </w:tc>
        <w:tc>
          <w:tcPr>
            <w:tcW w:w="3160" w:type="dxa"/>
            <w:tcBorders>
              <w:top w:val="nil"/>
              <w:left w:val="nil"/>
              <w:bottom w:val="single" w:sz="4" w:space="0" w:color="auto"/>
              <w:right w:val="single" w:sz="4" w:space="0" w:color="auto"/>
            </w:tcBorders>
            <w:shd w:val="clear" w:color="auto" w:fill="auto"/>
            <w:noWrap/>
            <w:vAlign w:val="bottom"/>
            <w:hideMark/>
          </w:tcPr>
          <w:p w14:paraId="478C8030"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41.86407316</w:t>
            </w:r>
          </w:p>
        </w:tc>
      </w:tr>
      <w:tr w:rsidR="002A318C" w:rsidRPr="002A318C" w14:paraId="14E632CF"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5DCF16B"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longitude</w:t>
            </w:r>
          </w:p>
        </w:tc>
        <w:tc>
          <w:tcPr>
            <w:tcW w:w="3160" w:type="dxa"/>
            <w:tcBorders>
              <w:top w:val="nil"/>
              <w:left w:val="nil"/>
              <w:bottom w:val="single" w:sz="4" w:space="0" w:color="auto"/>
              <w:right w:val="single" w:sz="4" w:space="0" w:color="auto"/>
            </w:tcBorders>
            <w:shd w:val="clear" w:color="auto" w:fill="auto"/>
            <w:noWrap/>
            <w:vAlign w:val="bottom"/>
            <w:hideMark/>
          </w:tcPr>
          <w:p w14:paraId="18266B11"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-87.70681861</w:t>
            </w:r>
          </w:p>
        </w:tc>
      </w:tr>
      <w:tr w:rsidR="002A318C" w:rsidRPr="002A318C" w14:paraId="15739369" w14:textId="77777777" w:rsidTr="002A318C">
        <w:trPr>
          <w:trHeight w:val="290"/>
        </w:trPr>
        <w:tc>
          <w:tcPr>
            <w:tcW w:w="1909" w:type="dxa"/>
            <w:tcBorders>
              <w:top w:val="nil"/>
              <w:left w:val="single" w:sz="4" w:space="0" w:color="auto"/>
              <w:bottom w:val="single" w:sz="4" w:space="0" w:color="auto"/>
              <w:right w:val="single" w:sz="4" w:space="0" w:color="auto"/>
            </w:tcBorders>
            <w:shd w:val="clear" w:color="auto" w:fill="auto"/>
            <w:noWrap/>
            <w:vAlign w:val="bottom"/>
            <w:hideMark/>
          </w:tcPr>
          <w:p w14:paraId="5E37FB8D"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location</w:t>
            </w:r>
          </w:p>
        </w:tc>
        <w:tc>
          <w:tcPr>
            <w:tcW w:w="3160" w:type="dxa"/>
            <w:tcBorders>
              <w:top w:val="nil"/>
              <w:left w:val="nil"/>
              <w:bottom w:val="single" w:sz="4" w:space="0" w:color="auto"/>
              <w:right w:val="single" w:sz="4" w:space="0" w:color="auto"/>
            </w:tcBorders>
            <w:shd w:val="clear" w:color="auto" w:fill="auto"/>
            <w:noWrap/>
            <w:vAlign w:val="bottom"/>
            <w:hideMark/>
          </w:tcPr>
          <w:p w14:paraId="24BA2D96" w14:textId="77777777" w:rsidR="002A318C" w:rsidRPr="002A318C" w:rsidRDefault="002A318C" w:rsidP="002A318C">
            <w:pPr>
              <w:rPr>
                <w:rFonts w:ascii="Calibri" w:eastAsia="Times New Roman" w:hAnsi="Calibri" w:cs="Calibri"/>
                <w:color w:val="000000"/>
                <w:sz w:val="22"/>
                <w:szCs w:val="22"/>
              </w:rPr>
            </w:pPr>
            <w:r w:rsidRPr="002A318C">
              <w:rPr>
                <w:rFonts w:ascii="Calibri" w:eastAsia="Times New Roman" w:hAnsi="Calibri" w:cs="Calibri"/>
                <w:color w:val="000000"/>
                <w:sz w:val="22"/>
                <w:szCs w:val="22"/>
              </w:rPr>
              <w:t>(41.864073157, -87.706818608)</w:t>
            </w:r>
          </w:p>
        </w:tc>
      </w:tr>
    </w:tbl>
    <w:p w14:paraId="09A18391" w14:textId="7D4F3672" w:rsidR="002A318C" w:rsidRDefault="002A318C" w:rsidP="00436793">
      <w:pPr>
        <w:rPr>
          <w:rFonts w:ascii="Graphik" w:eastAsia="Times New Roman" w:hAnsi="Graphik" w:cs="Arial"/>
          <w:b/>
          <w:i/>
          <w:color w:val="00D600" w:themeColor="accent2"/>
        </w:rPr>
      </w:pPr>
    </w:p>
    <w:p w14:paraId="62E8A54E" w14:textId="77777777" w:rsidR="00D72534" w:rsidRDefault="00D72534" w:rsidP="00436793">
      <w:pPr>
        <w:rPr>
          <w:rFonts w:ascii="Graphik" w:eastAsia="Times New Roman" w:hAnsi="Graphik" w:cs="Arial"/>
          <w:b/>
          <w:i/>
          <w:color w:val="00D600" w:themeColor="accent2"/>
        </w:rPr>
      </w:pPr>
    </w:p>
    <w:p w14:paraId="08CF7417" w14:textId="6B5E1DEC" w:rsidR="00436793" w:rsidRDefault="00436793" w:rsidP="00436793">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Pr="00436793">
        <w:rPr>
          <w:rFonts w:ascii="Graphik" w:eastAsia="Times New Roman" w:hAnsi="Graphik" w:cs="Arial"/>
          <w:b/>
          <w:i/>
          <w:color w:val="00D600" w:themeColor="accent2"/>
        </w:rPr>
        <w:t>chicago_city_community</w:t>
      </w:r>
      <w:r w:rsidRPr="0069516B">
        <w:rPr>
          <w:rFonts w:ascii="Graphik" w:eastAsia="Times New Roman" w:hAnsi="Graphik" w:cs="Arial"/>
          <w:b/>
          <w:i/>
          <w:color w:val="00D600" w:themeColor="accent2"/>
        </w:rPr>
        <w:t>.</w:t>
      </w:r>
      <w:r>
        <w:rPr>
          <w:rFonts w:ascii="Graphik" w:eastAsia="Times New Roman" w:hAnsi="Graphik" w:cs="Arial"/>
          <w:b/>
          <w:i/>
          <w:color w:val="00D600" w:themeColor="accent2"/>
        </w:rPr>
        <w:t>csv</w:t>
      </w:r>
    </w:p>
    <w:tbl>
      <w:tblPr>
        <w:tblW w:w="3368" w:type="dxa"/>
        <w:tblLook w:val="04A0" w:firstRow="1" w:lastRow="0" w:firstColumn="1" w:lastColumn="0" w:noHBand="0" w:noVBand="1"/>
      </w:tblPr>
      <w:tblGrid>
        <w:gridCol w:w="2090"/>
        <w:gridCol w:w="1278"/>
      </w:tblGrid>
      <w:tr w:rsidR="00813CE5" w:rsidRPr="00813CE5" w14:paraId="56F83348" w14:textId="77777777" w:rsidTr="00813CE5">
        <w:trPr>
          <w:trHeight w:val="297"/>
        </w:trPr>
        <w:tc>
          <w:tcPr>
            <w:tcW w:w="2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B4698A"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community_code</w:t>
            </w:r>
            <w:proofErr w:type="spellEnd"/>
          </w:p>
        </w:tc>
        <w:tc>
          <w:tcPr>
            <w:tcW w:w="1278" w:type="dxa"/>
            <w:tcBorders>
              <w:top w:val="single" w:sz="4" w:space="0" w:color="auto"/>
              <w:left w:val="nil"/>
              <w:bottom w:val="single" w:sz="4" w:space="0" w:color="auto"/>
              <w:right w:val="single" w:sz="4" w:space="0" w:color="auto"/>
            </w:tcBorders>
            <w:shd w:val="clear" w:color="auto" w:fill="auto"/>
            <w:noWrap/>
            <w:vAlign w:val="bottom"/>
            <w:hideMark/>
          </w:tcPr>
          <w:p w14:paraId="7D418E2C"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1</w:t>
            </w:r>
          </w:p>
        </w:tc>
      </w:tr>
      <w:tr w:rsidR="00813CE5" w:rsidRPr="00813CE5" w14:paraId="0D375A38"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0AD43065"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community_name</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09514100"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Rogers Park</w:t>
            </w:r>
          </w:p>
        </w:tc>
      </w:tr>
      <w:tr w:rsidR="00813CE5" w:rsidRPr="00813CE5" w14:paraId="086FD859"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1F8CD92F"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population</w:t>
            </w:r>
          </w:p>
        </w:tc>
        <w:tc>
          <w:tcPr>
            <w:tcW w:w="1278" w:type="dxa"/>
            <w:tcBorders>
              <w:top w:val="nil"/>
              <w:left w:val="nil"/>
              <w:bottom w:val="single" w:sz="4" w:space="0" w:color="auto"/>
              <w:right w:val="single" w:sz="4" w:space="0" w:color="auto"/>
            </w:tcBorders>
            <w:shd w:val="clear" w:color="auto" w:fill="auto"/>
            <w:noWrap/>
            <w:vAlign w:val="bottom"/>
            <w:hideMark/>
          </w:tcPr>
          <w:p w14:paraId="79749472"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55,062</w:t>
            </w:r>
          </w:p>
        </w:tc>
      </w:tr>
      <w:tr w:rsidR="00813CE5" w:rsidRPr="00813CE5" w14:paraId="4C156C05"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45CB766B"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area_sqmile</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298AC788"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1.84</w:t>
            </w:r>
          </w:p>
        </w:tc>
      </w:tr>
      <w:tr w:rsidR="00813CE5" w:rsidRPr="00813CE5" w14:paraId="3B116BF0"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6CDDDDD2"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area_sqkm</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1693B19C"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4.77</w:t>
            </w:r>
          </w:p>
        </w:tc>
      </w:tr>
      <w:tr w:rsidR="00813CE5" w:rsidRPr="00813CE5" w14:paraId="46A8EE8A"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2666ADDB"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density_per_sqmi</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4C2871F7"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29,925.00</w:t>
            </w:r>
          </w:p>
        </w:tc>
      </w:tr>
      <w:tr w:rsidR="00813CE5" w:rsidRPr="00813CE5" w14:paraId="0BDE7B34" w14:textId="77777777" w:rsidTr="00813CE5">
        <w:trPr>
          <w:trHeight w:val="297"/>
        </w:trPr>
        <w:tc>
          <w:tcPr>
            <w:tcW w:w="2090" w:type="dxa"/>
            <w:tcBorders>
              <w:top w:val="nil"/>
              <w:left w:val="single" w:sz="4" w:space="0" w:color="auto"/>
              <w:bottom w:val="single" w:sz="4" w:space="0" w:color="auto"/>
              <w:right w:val="single" w:sz="4" w:space="0" w:color="auto"/>
            </w:tcBorders>
            <w:shd w:val="clear" w:color="auto" w:fill="auto"/>
            <w:noWrap/>
            <w:vAlign w:val="bottom"/>
            <w:hideMark/>
          </w:tcPr>
          <w:p w14:paraId="59D40DDB" w14:textId="77777777" w:rsidR="00813CE5" w:rsidRPr="00813CE5" w:rsidRDefault="00813CE5" w:rsidP="00813CE5">
            <w:pPr>
              <w:rPr>
                <w:rFonts w:ascii="Calibri" w:eastAsia="Times New Roman" w:hAnsi="Calibri" w:cs="Calibri"/>
                <w:color w:val="000000"/>
                <w:sz w:val="22"/>
                <w:szCs w:val="22"/>
              </w:rPr>
            </w:pPr>
            <w:proofErr w:type="spellStart"/>
            <w:r w:rsidRPr="00813CE5">
              <w:rPr>
                <w:rFonts w:ascii="Calibri" w:eastAsia="Times New Roman" w:hAnsi="Calibri" w:cs="Calibri"/>
                <w:color w:val="000000"/>
                <w:sz w:val="22"/>
                <w:szCs w:val="22"/>
              </w:rPr>
              <w:t>density_per_sqkm</w:t>
            </w:r>
            <w:proofErr w:type="spellEnd"/>
          </w:p>
        </w:tc>
        <w:tc>
          <w:tcPr>
            <w:tcW w:w="1278" w:type="dxa"/>
            <w:tcBorders>
              <w:top w:val="nil"/>
              <w:left w:val="nil"/>
              <w:bottom w:val="single" w:sz="4" w:space="0" w:color="auto"/>
              <w:right w:val="single" w:sz="4" w:space="0" w:color="auto"/>
            </w:tcBorders>
            <w:shd w:val="clear" w:color="auto" w:fill="auto"/>
            <w:noWrap/>
            <w:vAlign w:val="bottom"/>
            <w:hideMark/>
          </w:tcPr>
          <w:p w14:paraId="37246FB6" w14:textId="77777777" w:rsidR="00813CE5" w:rsidRPr="00813CE5" w:rsidRDefault="00813CE5" w:rsidP="00813CE5">
            <w:pPr>
              <w:rPr>
                <w:rFonts w:ascii="Calibri" w:eastAsia="Times New Roman" w:hAnsi="Calibri" w:cs="Calibri"/>
                <w:color w:val="000000"/>
                <w:sz w:val="22"/>
                <w:szCs w:val="22"/>
              </w:rPr>
            </w:pPr>
            <w:r w:rsidRPr="00813CE5">
              <w:rPr>
                <w:rFonts w:ascii="Calibri" w:eastAsia="Times New Roman" w:hAnsi="Calibri" w:cs="Calibri"/>
                <w:color w:val="000000"/>
                <w:sz w:val="22"/>
                <w:szCs w:val="22"/>
              </w:rPr>
              <w:t>11,554.11</w:t>
            </w:r>
          </w:p>
        </w:tc>
      </w:tr>
    </w:tbl>
    <w:p w14:paraId="14AED5A2" w14:textId="121A7EC6" w:rsidR="00813CE5" w:rsidRDefault="00813CE5" w:rsidP="00436793">
      <w:pPr>
        <w:rPr>
          <w:rFonts w:ascii="Graphik" w:eastAsia="Times New Roman" w:hAnsi="Graphik" w:cs="Arial"/>
          <w:b/>
          <w:i/>
          <w:color w:val="00D600" w:themeColor="accent2"/>
        </w:rPr>
      </w:pPr>
    </w:p>
    <w:p w14:paraId="1D7E38D0" w14:textId="0E5656F6" w:rsidR="00D72534" w:rsidRDefault="00D72534" w:rsidP="00436793">
      <w:pPr>
        <w:rPr>
          <w:rFonts w:ascii="Graphik" w:eastAsia="Times New Roman" w:hAnsi="Graphik" w:cs="Arial"/>
          <w:b/>
          <w:i/>
          <w:color w:val="00D600" w:themeColor="accent2"/>
        </w:rPr>
      </w:pPr>
    </w:p>
    <w:p w14:paraId="2152D537" w14:textId="01CA5B27" w:rsidR="00D72534" w:rsidRDefault="00D72534" w:rsidP="00436793">
      <w:pPr>
        <w:rPr>
          <w:rFonts w:ascii="Graphik" w:eastAsia="Times New Roman" w:hAnsi="Graphik" w:cs="Arial"/>
          <w:b/>
          <w:i/>
          <w:color w:val="00D600" w:themeColor="accent2"/>
        </w:rPr>
      </w:pPr>
    </w:p>
    <w:p w14:paraId="4B17952C" w14:textId="77777777" w:rsidR="00D72534" w:rsidRDefault="00D72534" w:rsidP="00436793">
      <w:pPr>
        <w:rPr>
          <w:rFonts w:ascii="Graphik" w:eastAsia="Times New Roman" w:hAnsi="Graphik" w:cs="Arial"/>
          <w:b/>
          <w:i/>
          <w:color w:val="00D600" w:themeColor="accent2"/>
        </w:rPr>
      </w:pPr>
    </w:p>
    <w:p w14:paraId="19A53993" w14:textId="28F4CF77" w:rsidR="00436793" w:rsidRDefault="00436793" w:rsidP="00436793">
      <w:pPr>
        <w:rPr>
          <w:rFonts w:ascii="Graphik" w:eastAsia="Times New Roman" w:hAnsi="Graphik" w:cs="Arial"/>
          <w:b/>
          <w:i/>
          <w:color w:val="00D600" w:themeColor="accent2"/>
        </w:rPr>
      </w:pPr>
      <w:r w:rsidRPr="0069516B">
        <w:rPr>
          <w:rFonts w:ascii="Graphik" w:eastAsia="Times New Roman" w:hAnsi="Graphik" w:cs="Arial"/>
          <w:b/>
          <w:i/>
          <w:color w:val="00D600" w:themeColor="accent2"/>
        </w:rPr>
        <w:t xml:space="preserve">Sample Data: </w:t>
      </w:r>
      <w:r w:rsidRPr="00436793">
        <w:rPr>
          <w:rFonts w:ascii="Graphik" w:eastAsia="Times New Roman" w:hAnsi="Graphik" w:cs="Arial"/>
          <w:b/>
          <w:i/>
          <w:color w:val="00D600" w:themeColor="accent2"/>
        </w:rPr>
        <w:t>chicago_police_beat_info</w:t>
      </w:r>
      <w:r w:rsidRPr="0069516B">
        <w:rPr>
          <w:rFonts w:ascii="Graphik" w:eastAsia="Times New Roman" w:hAnsi="Graphik" w:cs="Arial"/>
          <w:b/>
          <w:i/>
          <w:color w:val="00D600" w:themeColor="accent2"/>
        </w:rPr>
        <w:t>.</w:t>
      </w:r>
      <w:r>
        <w:rPr>
          <w:rFonts w:ascii="Graphik" w:eastAsia="Times New Roman" w:hAnsi="Graphik" w:cs="Arial"/>
          <w:b/>
          <w:i/>
          <w:color w:val="00D600" w:themeColor="accent2"/>
        </w:rPr>
        <w:t>csv</w:t>
      </w:r>
    </w:p>
    <w:tbl>
      <w:tblPr>
        <w:tblW w:w="1873" w:type="dxa"/>
        <w:tblLook w:val="04A0" w:firstRow="1" w:lastRow="0" w:firstColumn="1" w:lastColumn="0" w:noHBand="0" w:noVBand="1"/>
      </w:tblPr>
      <w:tblGrid>
        <w:gridCol w:w="1259"/>
        <w:gridCol w:w="800"/>
      </w:tblGrid>
      <w:tr w:rsidR="00BA1C11" w:rsidRPr="00BA1C11" w14:paraId="3E060E42" w14:textId="77777777" w:rsidTr="00BA1C11">
        <w:trPr>
          <w:trHeight w:val="288"/>
        </w:trPr>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9294BF"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DISTRICT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66614E4F"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1</w:t>
            </w:r>
          </w:p>
        </w:tc>
      </w:tr>
      <w:tr w:rsidR="00BA1C11" w:rsidRPr="00BA1C11" w14:paraId="70D9712E" w14:textId="77777777" w:rsidTr="00BA1C11">
        <w:trPr>
          <w:trHeight w:val="288"/>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095DC07D"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SECTOR</w:t>
            </w:r>
          </w:p>
        </w:tc>
        <w:tc>
          <w:tcPr>
            <w:tcW w:w="800" w:type="dxa"/>
            <w:tcBorders>
              <w:top w:val="nil"/>
              <w:left w:val="nil"/>
              <w:bottom w:val="single" w:sz="4" w:space="0" w:color="auto"/>
              <w:right w:val="single" w:sz="4" w:space="0" w:color="auto"/>
            </w:tcBorders>
            <w:shd w:val="clear" w:color="auto" w:fill="auto"/>
            <w:noWrap/>
            <w:vAlign w:val="bottom"/>
            <w:hideMark/>
          </w:tcPr>
          <w:p w14:paraId="6CAE2BF6"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1</w:t>
            </w:r>
          </w:p>
        </w:tc>
      </w:tr>
      <w:tr w:rsidR="00BA1C11" w:rsidRPr="00BA1C11" w14:paraId="710E6564" w14:textId="77777777" w:rsidTr="00BA1C11">
        <w:trPr>
          <w:trHeight w:val="288"/>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60D7D271"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BEAT</w:t>
            </w:r>
          </w:p>
        </w:tc>
        <w:tc>
          <w:tcPr>
            <w:tcW w:w="800" w:type="dxa"/>
            <w:tcBorders>
              <w:top w:val="nil"/>
              <w:left w:val="nil"/>
              <w:bottom w:val="single" w:sz="4" w:space="0" w:color="auto"/>
              <w:right w:val="single" w:sz="4" w:space="0" w:color="auto"/>
            </w:tcBorders>
            <w:shd w:val="clear" w:color="auto" w:fill="auto"/>
            <w:noWrap/>
            <w:vAlign w:val="bottom"/>
            <w:hideMark/>
          </w:tcPr>
          <w:p w14:paraId="52B12612"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1</w:t>
            </w:r>
          </w:p>
        </w:tc>
      </w:tr>
      <w:tr w:rsidR="00BA1C11" w:rsidRPr="00BA1C11" w14:paraId="30D8B52C" w14:textId="77777777" w:rsidTr="00BA1C11">
        <w:trPr>
          <w:trHeight w:val="288"/>
        </w:trPr>
        <w:tc>
          <w:tcPr>
            <w:tcW w:w="1073" w:type="dxa"/>
            <w:tcBorders>
              <w:top w:val="nil"/>
              <w:left w:val="single" w:sz="4" w:space="0" w:color="auto"/>
              <w:bottom w:val="single" w:sz="4" w:space="0" w:color="auto"/>
              <w:right w:val="single" w:sz="4" w:space="0" w:color="auto"/>
            </w:tcBorders>
            <w:shd w:val="clear" w:color="auto" w:fill="auto"/>
            <w:noWrap/>
            <w:vAlign w:val="bottom"/>
            <w:hideMark/>
          </w:tcPr>
          <w:p w14:paraId="505499E6"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BEAT_NUM</w:t>
            </w:r>
          </w:p>
        </w:tc>
        <w:tc>
          <w:tcPr>
            <w:tcW w:w="800" w:type="dxa"/>
            <w:tcBorders>
              <w:top w:val="nil"/>
              <w:left w:val="nil"/>
              <w:bottom w:val="single" w:sz="4" w:space="0" w:color="auto"/>
              <w:right w:val="single" w:sz="4" w:space="0" w:color="auto"/>
            </w:tcBorders>
            <w:shd w:val="clear" w:color="auto" w:fill="auto"/>
            <w:noWrap/>
            <w:vAlign w:val="bottom"/>
            <w:hideMark/>
          </w:tcPr>
          <w:p w14:paraId="58A0EE09" w14:textId="77777777" w:rsidR="00BA1C11" w:rsidRPr="00BA1C11" w:rsidRDefault="00BA1C11" w:rsidP="00BA1C11">
            <w:pPr>
              <w:rPr>
                <w:rFonts w:ascii="Calibri" w:eastAsia="Times New Roman" w:hAnsi="Calibri" w:cs="Calibri"/>
                <w:color w:val="000000"/>
                <w:sz w:val="22"/>
                <w:szCs w:val="22"/>
              </w:rPr>
            </w:pPr>
            <w:r w:rsidRPr="00BA1C11">
              <w:rPr>
                <w:rFonts w:ascii="Calibri" w:eastAsia="Times New Roman" w:hAnsi="Calibri" w:cs="Calibri"/>
                <w:color w:val="000000"/>
                <w:sz w:val="22"/>
                <w:szCs w:val="22"/>
              </w:rPr>
              <w:t>111</w:t>
            </w:r>
          </w:p>
        </w:tc>
      </w:tr>
    </w:tbl>
    <w:p w14:paraId="750EFEAC" w14:textId="77777777" w:rsidR="00436793" w:rsidRPr="0069516B" w:rsidRDefault="00436793" w:rsidP="00E011DF">
      <w:pPr>
        <w:rPr>
          <w:rFonts w:ascii="Graphik" w:eastAsia="Times New Roman" w:hAnsi="Graphik" w:cs="Arial"/>
          <w:b/>
          <w:i/>
          <w:color w:val="00D600" w:themeColor="accent2"/>
        </w:rPr>
      </w:pPr>
    </w:p>
    <w:p w14:paraId="78C36863" w14:textId="7B889E50" w:rsidR="00527429" w:rsidRDefault="00527429" w:rsidP="00527429">
      <w:pPr>
        <w:spacing w:after="160" w:line="259" w:lineRule="auto"/>
        <w:jc w:val="both"/>
      </w:pPr>
    </w:p>
    <w:p w14:paraId="7F5A30E4" w14:textId="07A96FDA" w:rsidR="00DE2E12" w:rsidRPr="00667008" w:rsidRDefault="008C1857" w:rsidP="00527429">
      <w:pPr>
        <w:jc w:val="both"/>
        <w:rPr>
          <w:rFonts w:ascii="Graphik" w:hAnsi="Graphik" w:cs="Arial"/>
        </w:rPr>
      </w:pPr>
      <w:r w:rsidRPr="00667008">
        <w:rPr>
          <w:rFonts w:ascii="Graphik" w:hAnsi="Graphik" w:cs="Arial"/>
        </w:rPr>
        <w:br w:type="page"/>
      </w:r>
      <w:r w:rsidR="001F625F" w:rsidRPr="00667008">
        <w:rPr>
          <w:rFonts w:ascii="Graphik" w:hAnsi="Graphik"/>
          <w:noProof/>
          <w:color w:val="005309" w:themeColor="accent3"/>
        </w:rPr>
        <w:lastRenderedPageBreak/>
        <mc:AlternateContent>
          <mc:Choice Requires="wps">
            <w:drawing>
              <wp:anchor distT="0" distB="0" distL="114300" distR="114300" simplePos="0" relativeHeight="251693056" behindDoc="1" locked="0" layoutInCell="1" allowOverlap="1" wp14:anchorId="36E38ED5" wp14:editId="52EB6376">
                <wp:simplePos x="0" y="0"/>
                <wp:positionH relativeFrom="column">
                  <wp:posOffset>-1362973</wp:posOffset>
                </wp:positionH>
                <wp:positionV relativeFrom="paragraph">
                  <wp:posOffset>-897147</wp:posOffset>
                </wp:positionV>
                <wp:extent cx="8013700" cy="10679502"/>
                <wp:effectExtent l="0" t="0" r="0" b="1270"/>
                <wp:wrapNone/>
                <wp:docPr id="10" name="Rectangle 10"/>
                <wp:cNvGraphicFramePr/>
                <a:graphic xmlns:a="http://schemas.openxmlformats.org/drawingml/2006/main">
                  <a:graphicData uri="http://schemas.microsoft.com/office/word/2010/wordprocessingShape">
                    <wps:wsp>
                      <wps:cNvSpPr/>
                      <wps:spPr>
                        <a:xfrm>
                          <a:off x="0" y="0"/>
                          <a:ext cx="8013700" cy="1067950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312E0" id="Rectangle 10" o:spid="_x0000_s1026" style="position:absolute;margin-left:-107.3pt;margin-top:-70.65pt;width:631pt;height:840.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" fillcolor="#005309 [3206]" stroked="f" strokeweight="1pt"/>
            </w:pict>
          </mc:Fallback>
        </mc:AlternateContent>
      </w:r>
      <w:r w:rsidR="00DE2E12" w:rsidRPr="00667008">
        <w:rPr>
          <w:rFonts w:ascii="Graphik" w:hAnsi="Graphik" w:cstheme="minorHAnsi"/>
          <w:noProof/>
        </w:rPr>
        <mc:AlternateContent>
          <mc:Choice Requires="wps">
            <w:drawing>
              <wp:anchor distT="0" distB="0" distL="114300" distR="114300" simplePos="0" relativeHeight="251675648" behindDoc="0" locked="0" layoutInCell="1" allowOverlap="1" wp14:anchorId="2B538241" wp14:editId="1ADDADE2">
                <wp:simplePos x="0" y="0"/>
                <wp:positionH relativeFrom="column">
                  <wp:posOffset>-188595</wp:posOffset>
                </wp:positionH>
                <wp:positionV relativeFrom="paragraph">
                  <wp:posOffset>8320330</wp:posOffset>
                </wp:positionV>
                <wp:extent cx="2794635" cy="1028065"/>
                <wp:effectExtent l="0" t="0" r="12065" b="635"/>
                <wp:wrapNone/>
                <wp:docPr id="1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635" cy="1028065"/>
                        </a:xfrm>
                        <a:prstGeom prst="rect">
                          <a:avLst/>
                        </a:prstGeom>
                        <a:noFill/>
                        <a:ln>
                          <a:noFill/>
                        </a:ln>
                        <a:extLst>
                          <a:ext uri="{909E8E84-426E-40dd-AFC4-6F175D3DCCD1}"/>
                          <a:ext uri="{91240B29-F687-4f45-9708-019B960494DF}"/>
                        </a:extLst>
                      </wps:spPr>
                      <wps:txbx>
                        <w:txbxContent>
                          <w:p w14:paraId="6B9CEC02"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Copyright © 2019 Accenture</w:t>
                            </w:r>
                          </w:p>
                          <w:p w14:paraId="7E16F66B"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All rights reserved.</w:t>
                            </w:r>
                          </w:p>
                          <w:p w14:paraId="51F86413" w14:textId="77777777" w:rsidR="00DE2E12" w:rsidRPr="005774F2" w:rsidRDefault="00DE2E12" w:rsidP="00DE2E12">
                            <w:pPr>
                              <w:pStyle w:val="Accenture"/>
                              <w:rPr>
                                <w:rFonts w:ascii="Graphik" w:hAnsi="Graphik"/>
                                <w:color w:val="FFFFFF" w:themeColor="background1"/>
                                <w:sz w:val="20"/>
                              </w:rPr>
                            </w:pPr>
                          </w:p>
                          <w:p w14:paraId="41241AD3"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 xml:space="preserve">Accenture and its logo are </w:t>
                            </w:r>
                            <w:r w:rsidRPr="005774F2">
                              <w:rPr>
                                <w:rFonts w:ascii="Graphik" w:hAnsi="Graphik"/>
                                <w:color w:val="FFFFFF" w:themeColor="background1"/>
                                <w:sz w:val="20"/>
                              </w:rPr>
                              <w:br/>
                              <w:t>trademarks of Accenture.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38241" id="Text Box 27" o:spid="_x0000_s1029" type="#_x0000_t202" style="position:absolute;left:0;text-align:left;margin-left:-14.85pt;margin-top:655.15pt;width:220.05pt;height:80.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" filled="f" stroked="f">
                <v:textbox inset="0,0,0,0">
                  <w:txbxContent>
                    <w:p w14:paraId="6B9CEC02"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Copyright © 2019 Accenture</w:t>
                      </w:r>
                    </w:p>
                    <w:p w14:paraId="7E16F66B"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All rights reserved.</w:t>
                      </w:r>
                    </w:p>
                    <w:p w14:paraId="51F86413" w14:textId="77777777" w:rsidR="00DE2E12" w:rsidRPr="005774F2" w:rsidRDefault="00DE2E12" w:rsidP="00DE2E12">
                      <w:pPr>
                        <w:pStyle w:val="Accenture"/>
                        <w:rPr>
                          <w:rFonts w:ascii="Graphik" w:hAnsi="Graphik"/>
                          <w:color w:val="FFFFFF" w:themeColor="background1"/>
                          <w:sz w:val="20"/>
                        </w:rPr>
                      </w:pPr>
                    </w:p>
                    <w:p w14:paraId="41241AD3" w14:textId="77777777" w:rsidR="00DE2E12" w:rsidRPr="005774F2" w:rsidRDefault="00DE2E12" w:rsidP="00DE2E12">
                      <w:pPr>
                        <w:pStyle w:val="Accenture"/>
                        <w:rPr>
                          <w:rFonts w:ascii="Graphik" w:hAnsi="Graphik"/>
                          <w:color w:val="FFFFFF" w:themeColor="background1"/>
                          <w:sz w:val="20"/>
                        </w:rPr>
                      </w:pPr>
                      <w:r w:rsidRPr="005774F2">
                        <w:rPr>
                          <w:rFonts w:ascii="Graphik" w:hAnsi="Graphik"/>
                          <w:color w:val="FFFFFF" w:themeColor="background1"/>
                          <w:sz w:val="20"/>
                        </w:rPr>
                        <w:t xml:space="preserve">Accenture and its logo are </w:t>
                      </w:r>
                      <w:r w:rsidRPr="005774F2">
                        <w:rPr>
                          <w:rFonts w:ascii="Graphik" w:hAnsi="Graphik"/>
                          <w:color w:val="FFFFFF" w:themeColor="background1"/>
                          <w:sz w:val="20"/>
                        </w:rPr>
                        <w:br/>
                        <w:t>trademarks of Accenture.</w:t>
                      </w:r>
                    </w:p>
                  </w:txbxContent>
                </v:textbox>
              </v:shape>
            </w:pict>
          </mc:Fallback>
        </mc:AlternateContent>
      </w:r>
    </w:p>
    <w:sectPr w:rsidR="00DE2E12" w:rsidRPr="00667008" w:rsidSect="008C185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D2385" w14:textId="77777777" w:rsidR="00D42098" w:rsidRDefault="00D42098" w:rsidP="009A4E37">
      <w:r>
        <w:separator/>
      </w:r>
    </w:p>
  </w:endnote>
  <w:endnote w:type="continuationSeparator" w:id="0">
    <w:p w14:paraId="17F62E59" w14:textId="77777777" w:rsidR="00D42098" w:rsidRDefault="00D42098" w:rsidP="009A4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raphik">
    <w:panose1 w:val="020B0503030202060203"/>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B39BB" w14:textId="77777777" w:rsidR="00D42098" w:rsidRDefault="00D42098" w:rsidP="009A4E37">
      <w:r>
        <w:separator/>
      </w:r>
    </w:p>
  </w:footnote>
  <w:footnote w:type="continuationSeparator" w:id="0">
    <w:p w14:paraId="3E6C7335" w14:textId="77777777" w:rsidR="00D42098" w:rsidRDefault="00D42098" w:rsidP="009A4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6422EA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F9224BE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7850046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25063DC"/>
    <w:multiLevelType w:val="hybridMultilevel"/>
    <w:tmpl w:val="79B80A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90EE1"/>
    <w:multiLevelType w:val="hybridMultilevel"/>
    <w:tmpl w:val="14985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90994"/>
    <w:multiLevelType w:val="hybridMultilevel"/>
    <w:tmpl w:val="4FB40936"/>
    <w:lvl w:ilvl="0" w:tplc="04090005">
      <w:start w:val="1"/>
      <w:numFmt w:val="bullet"/>
      <w:lvlText w:val=""/>
      <w:lvlJc w:val="left"/>
      <w:pPr>
        <w:tabs>
          <w:tab w:val="num" w:pos="720"/>
        </w:tabs>
        <w:ind w:left="720" w:hanging="360"/>
      </w:pPr>
      <w:rPr>
        <w:rFonts w:ascii="Wingdings" w:hAnsi="Wingdings" w:hint="default"/>
      </w:rPr>
    </w:lvl>
    <w:lvl w:ilvl="1" w:tplc="997829F8" w:tentative="1">
      <w:start w:val="1"/>
      <w:numFmt w:val="bullet"/>
      <w:lvlText w:val=""/>
      <w:lvlJc w:val="left"/>
      <w:pPr>
        <w:tabs>
          <w:tab w:val="num" w:pos="1440"/>
        </w:tabs>
        <w:ind w:left="1440" w:hanging="360"/>
      </w:pPr>
      <w:rPr>
        <w:rFonts w:ascii="Wingdings" w:hAnsi="Wingdings" w:hint="default"/>
      </w:rPr>
    </w:lvl>
    <w:lvl w:ilvl="2" w:tplc="82A8CDAC" w:tentative="1">
      <w:start w:val="1"/>
      <w:numFmt w:val="bullet"/>
      <w:lvlText w:val=""/>
      <w:lvlJc w:val="left"/>
      <w:pPr>
        <w:tabs>
          <w:tab w:val="num" w:pos="2160"/>
        </w:tabs>
        <w:ind w:left="2160" w:hanging="360"/>
      </w:pPr>
      <w:rPr>
        <w:rFonts w:ascii="Wingdings" w:hAnsi="Wingdings" w:hint="default"/>
      </w:rPr>
    </w:lvl>
    <w:lvl w:ilvl="3" w:tplc="B80051FC" w:tentative="1">
      <w:start w:val="1"/>
      <w:numFmt w:val="bullet"/>
      <w:lvlText w:val=""/>
      <w:lvlJc w:val="left"/>
      <w:pPr>
        <w:tabs>
          <w:tab w:val="num" w:pos="2880"/>
        </w:tabs>
        <w:ind w:left="2880" w:hanging="360"/>
      </w:pPr>
      <w:rPr>
        <w:rFonts w:ascii="Wingdings" w:hAnsi="Wingdings" w:hint="default"/>
      </w:rPr>
    </w:lvl>
    <w:lvl w:ilvl="4" w:tplc="ABA8CFC6" w:tentative="1">
      <w:start w:val="1"/>
      <w:numFmt w:val="bullet"/>
      <w:lvlText w:val=""/>
      <w:lvlJc w:val="left"/>
      <w:pPr>
        <w:tabs>
          <w:tab w:val="num" w:pos="3600"/>
        </w:tabs>
        <w:ind w:left="3600" w:hanging="360"/>
      </w:pPr>
      <w:rPr>
        <w:rFonts w:ascii="Wingdings" w:hAnsi="Wingdings" w:hint="default"/>
      </w:rPr>
    </w:lvl>
    <w:lvl w:ilvl="5" w:tplc="806655EC" w:tentative="1">
      <w:start w:val="1"/>
      <w:numFmt w:val="bullet"/>
      <w:lvlText w:val=""/>
      <w:lvlJc w:val="left"/>
      <w:pPr>
        <w:tabs>
          <w:tab w:val="num" w:pos="4320"/>
        </w:tabs>
        <w:ind w:left="4320" w:hanging="360"/>
      </w:pPr>
      <w:rPr>
        <w:rFonts w:ascii="Wingdings" w:hAnsi="Wingdings" w:hint="default"/>
      </w:rPr>
    </w:lvl>
    <w:lvl w:ilvl="6" w:tplc="D9202968" w:tentative="1">
      <w:start w:val="1"/>
      <w:numFmt w:val="bullet"/>
      <w:lvlText w:val=""/>
      <w:lvlJc w:val="left"/>
      <w:pPr>
        <w:tabs>
          <w:tab w:val="num" w:pos="5040"/>
        </w:tabs>
        <w:ind w:left="5040" w:hanging="360"/>
      </w:pPr>
      <w:rPr>
        <w:rFonts w:ascii="Wingdings" w:hAnsi="Wingdings" w:hint="default"/>
      </w:rPr>
    </w:lvl>
    <w:lvl w:ilvl="7" w:tplc="F600F20A" w:tentative="1">
      <w:start w:val="1"/>
      <w:numFmt w:val="bullet"/>
      <w:lvlText w:val=""/>
      <w:lvlJc w:val="left"/>
      <w:pPr>
        <w:tabs>
          <w:tab w:val="num" w:pos="5760"/>
        </w:tabs>
        <w:ind w:left="5760" w:hanging="360"/>
      </w:pPr>
      <w:rPr>
        <w:rFonts w:ascii="Wingdings" w:hAnsi="Wingdings" w:hint="default"/>
      </w:rPr>
    </w:lvl>
    <w:lvl w:ilvl="8" w:tplc="F594D34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A09C2"/>
    <w:multiLevelType w:val="hybridMultilevel"/>
    <w:tmpl w:val="F8542F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F3156"/>
    <w:multiLevelType w:val="hybridMultilevel"/>
    <w:tmpl w:val="E9620D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85E5D"/>
    <w:multiLevelType w:val="multilevel"/>
    <w:tmpl w:val="E06628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15:restartNumberingAfterBreak="0">
    <w:nsid w:val="64A42EB2"/>
    <w:multiLevelType w:val="hybridMultilevel"/>
    <w:tmpl w:val="2FDEA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11E4D6C"/>
    <w:multiLevelType w:val="hybridMultilevel"/>
    <w:tmpl w:val="D7160E2C"/>
    <w:lvl w:ilvl="0" w:tplc="04090005">
      <w:start w:val="1"/>
      <w:numFmt w:val="bullet"/>
      <w:lvlText w:val=""/>
      <w:lvlJc w:val="left"/>
      <w:pPr>
        <w:tabs>
          <w:tab w:val="num" w:pos="720"/>
        </w:tabs>
        <w:ind w:left="720" w:hanging="360"/>
      </w:pPr>
      <w:rPr>
        <w:rFonts w:ascii="Wingdings" w:hAnsi="Wingdings" w:hint="default"/>
      </w:rPr>
    </w:lvl>
    <w:lvl w:ilvl="1" w:tplc="59C66C3C" w:tentative="1">
      <w:start w:val="1"/>
      <w:numFmt w:val="bullet"/>
      <w:lvlText w:val=""/>
      <w:lvlJc w:val="left"/>
      <w:pPr>
        <w:tabs>
          <w:tab w:val="num" w:pos="1440"/>
        </w:tabs>
        <w:ind w:left="1440" w:hanging="360"/>
      </w:pPr>
      <w:rPr>
        <w:rFonts w:ascii="Wingdings" w:hAnsi="Wingdings" w:hint="default"/>
      </w:rPr>
    </w:lvl>
    <w:lvl w:ilvl="2" w:tplc="CDBE8F96" w:tentative="1">
      <w:start w:val="1"/>
      <w:numFmt w:val="bullet"/>
      <w:lvlText w:val=""/>
      <w:lvlJc w:val="left"/>
      <w:pPr>
        <w:tabs>
          <w:tab w:val="num" w:pos="2160"/>
        </w:tabs>
        <w:ind w:left="2160" w:hanging="360"/>
      </w:pPr>
      <w:rPr>
        <w:rFonts w:ascii="Wingdings" w:hAnsi="Wingdings" w:hint="default"/>
      </w:rPr>
    </w:lvl>
    <w:lvl w:ilvl="3" w:tplc="D3E491A8" w:tentative="1">
      <w:start w:val="1"/>
      <w:numFmt w:val="bullet"/>
      <w:lvlText w:val=""/>
      <w:lvlJc w:val="left"/>
      <w:pPr>
        <w:tabs>
          <w:tab w:val="num" w:pos="2880"/>
        </w:tabs>
        <w:ind w:left="2880" w:hanging="360"/>
      </w:pPr>
      <w:rPr>
        <w:rFonts w:ascii="Wingdings" w:hAnsi="Wingdings" w:hint="default"/>
      </w:rPr>
    </w:lvl>
    <w:lvl w:ilvl="4" w:tplc="693EC536" w:tentative="1">
      <w:start w:val="1"/>
      <w:numFmt w:val="bullet"/>
      <w:lvlText w:val=""/>
      <w:lvlJc w:val="left"/>
      <w:pPr>
        <w:tabs>
          <w:tab w:val="num" w:pos="3600"/>
        </w:tabs>
        <w:ind w:left="3600" w:hanging="360"/>
      </w:pPr>
      <w:rPr>
        <w:rFonts w:ascii="Wingdings" w:hAnsi="Wingdings" w:hint="default"/>
      </w:rPr>
    </w:lvl>
    <w:lvl w:ilvl="5" w:tplc="611CD3BA" w:tentative="1">
      <w:start w:val="1"/>
      <w:numFmt w:val="bullet"/>
      <w:lvlText w:val=""/>
      <w:lvlJc w:val="left"/>
      <w:pPr>
        <w:tabs>
          <w:tab w:val="num" w:pos="4320"/>
        </w:tabs>
        <w:ind w:left="4320" w:hanging="360"/>
      </w:pPr>
      <w:rPr>
        <w:rFonts w:ascii="Wingdings" w:hAnsi="Wingdings" w:hint="default"/>
      </w:rPr>
    </w:lvl>
    <w:lvl w:ilvl="6" w:tplc="060402E8" w:tentative="1">
      <w:start w:val="1"/>
      <w:numFmt w:val="bullet"/>
      <w:lvlText w:val=""/>
      <w:lvlJc w:val="left"/>
      <w:pPr>
        <w:tabs>
          <w:tab w:val="num" w:pos="5040"/>
        </w:tabs>
        <w:ind w:left="5040" w:hanging="360"/>
      </w:pPr>
      <w:rPr>
        <w:rFonts w:ascii="Wingdings" w:hAnsi="Wingdings" w:hint="default"/>
      </w:rPr>
    </w:lvl>
    <w:lvl w:ilvl="7" w:tplc="F5765684" w:tentative="1">
      <w:start w:val="1"/>
      <w:numFmt w:val="bullet"/>
      <w:lvlText w:val=""/>
      <w:lvlJc w:val="left"/>
      <w:pPr>
        <w:tabs>
          <w:tab w:val="num" w:pos="5760"/>
        </w:tabs>
        <w:ind w:left="5760" w:hanging="360"/>
      </w:pPr>
      <w:rPr>
        <w:rFonts w:ascii="Wingdings" w:hAnsi="Wingdings" w:hint="default"/>
      </w:rPr>
    </w:lvl>
    <w:lvl w:ilvl="8" w:tplc="5932595E"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2"/>
  </w:num>
  <w:num w:numId="3">
    <w:abstractNumId w:val="1"/>
  </w:num>
  <w:num w:numId="4">
    <w:abstractNumId w:val="0"/>
  </w:num>
  <w:num w:numId="5">
    <w:abstractNumId w:val="3"/>
  </w:num>
  <w:num w:numId="6">
    <w:abstractNumId w:val="6"/>
  </w:num>
  <w:num w:numId="7">
    <w:abstractNumId w:val="9"/>
  </w:num>
  <w:num w:numId="8">
    <w:abstractNumId w:val="10"/>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AF"/>
    <w:rsid w:val="000056F4"/>
    <w:rsid w:val="000077D2"/>
    <w:rsid w:val="00032975"/>
    <w:rsid w:val="0004370D"/>
    <w:rsid w:val="00045B1F"/>
    <w:rsid w:val="000619AC"/>
    <w:rsid w:val="00066694"/>
    <w:rsid w:val="000772B9"/>
    <w:rsid w:val="000B0B0D"/>
    <w:rsid w:val="000B2D22"/>
    <w:rsid w:val="000B43AB"/>
    <w:rsid w:val="000D3849"/>
    <w:rsid w:val="000D5DE4"/>
    <w:rsid w:val="000E24D3"/>
    <w:rsid w:val="00101635"/>
    <w:rsid w:val="00111628"/>
    <w:rsid w:val="001241BA"/>
    <w:rsid w:val="0013606A"/>
    <w:rsid w:val="001457FE"/>
    <w:rsid w:val="00154BEF"/>
    <w:rsid w:val="00156CBA"/>
    <w:rsid w:val="00160586"/>
    <w:rsid w:val="0017060A"/>
    <w:rsid w:val="00177913"/>
    <w:rsid w:val="00186088"/>
    <w:rsid w:val="0019233E"/>
    <w:rsid w:val="00197374"/>
    <w:rsid w:val="001A5B70"/>
    <w:rsid w:val="001C6C9A"/>
    <w:rsid w:val="001D30E4"/>
    <w:rsid w:val="001E36B0"/>
    <w:rsid w:val="001E3BA7"/>
    <w:rsid w:val="001E40D4"/>
    <w:rsid w:val="001E4BE0"/>
    <w:rsid w:val="001E60C7"/>
    <w:rsid w:val="001F625F"/>
    <w:rsid w:val="001F72AC"/>
    <w:rsid w:val="00220B12"/>
    <w:rsid w:val="00221AED"/>
    <w:rsid w:val="00235C33"/>
    <w:rsid w:val="00236BB5"/>
    <w:rsid w:val="002579C2"/>
    <w:rsid w:val="00257C6F"/>
    <w:rsid w:val="00274A86"/>
    <w:rsid w:val="00291439"/>
    <w:rsid w:val="002914A3"/>
    <w:rsid w:val="002A318C"/>
    <w:rsid w:val="002B1A80"/>
    <w:rsid w:val="002C02B1"/>
    <w:rsid w:val="002C1F4A"/>
    <w:rsid w:val="002D4ABA"/>
    <w:rsid w:val="002E7141"/>
    <w:rsid w:val="002F03C0"/>
    <w:rsid w:val="00313812"/>
    <w:rsid w:val="00313A4F"/>
    <w:rsid w:val="0034710C"/>
    <w:rsid w:val="00351FC9"/>
    <w:rsid w:val="003A4DC7"/>
    <w:rsid w:val="003A7E62"/>
    <w:rsid w:val="003D15B0"/>
    <w:rsid w:val="003F2CB6"/>
    <w:rsid w:val="00436793"/>
    <w:rsid w:val="00442111"/>
    <w:rsid w:val="00462FC5"/>
    <w:rsid w:val="00466320"/>
    <w:rsid w:val="00472587"/>
    <w:rsid w:val="00487AD4"/>
    <w:rsid w:val="004A7F68"/>
    <w:rsid w:val="004C6231"/>
    <w:rsid w:val="004E68F8"/>
    <w:rsid w:val="004F4DA7"/>
    <w:rsid w:val="00521954"/>
    <w:rsid w:val="00526C65"/>
    <w:rsid w:val="00527429"/>
    <w:rsid w:val="00563677"/>
    <w:rsid w:val="00573DEE"/>
    <w:rsid w:val="005774F2"/>
    <w:rsid w:val="005920B3"/>
    <w:rsid w:val="00592431"/>
    <w:rsid w:val="005A1F44"/>
    <w:rsid w:val="005B5FB1"/>
    <w:rsid w:val="005B64A9"/>
    <w:rsid w:val="005C1791"/>
    <w:rsid w:val="005F182B"/>
    <w:rsid w:val="006028E8"/>
    <w:rsid w:val="00610CBD"/>
    <w:rsid w:val="00620953"/>
    <w:rsid w:val="00625D71"/>
    <w:rsid w:val="00654232"/>
    <w:rsid w:val="0065665E"/>
    <w:rsid w:val="00667008"/>
    <w:rsid w:val="00673955"/>
    <w:rsid w:val="006742F8"/>
    <w:rsid w:val="00682D87"/>
    <w:rsid w:val="0068525B"/>
    <w:rsid w:val="00692458"/>
    <w:rsid w:val="0069516B"/>
    <w:rsid w:val="006973D9"/>
    <w:rsid w:val="006A4D78"/>
    <w:rsid w:val="006C4351"/>
    <w:rsid w:val="006C43B8"/>
    <w:rsid w:val="006D696E"/>
    <w:rsid w:val="006E156C"/>
    <w:rsid w:val="00734D2A"/>
    <w:rsid w:val="007704DC"/>
    <w:rsid w:val="00790D2C"/>
    <w:rsid w:val="0079362C"/>
    <w:rsid w:val="00794A01"/>
    <w:rsid w:val="007A4CDF"/>
    <w:rsid w:val="007A6ABC"/>
    <w:rsid w:val="007B4D1B"/>
    <w:rsid w:val="007B6FF2"/>
    <w:rsid w:val="00813663"/>
    <w:rsid w:val="00813CE5"/>
    <w:rsid w:val="00855DDB"/>
    <w:rsid w:val="00861741"/>
    <w:rsid w:val="00873D17"/>
    <w:rsid w:val="00874B68"/>
    <w:rsid w:val="0089389B"/>
    <w:rsid w:val="008B2114"/>
    <w:rsid w:val="008B36A8"/>
    <w:rsid w:val="008C1857"/>
    <w:rsid w:val="00904FB3"/>
    <w:rsid w:val="009143EB"/>
    <w:rsid w:val="00926B5B"/>
    <w:rsid w:val="00931EEB"/>
    <w:rsid w:val="00932F18"/>
    <w:rsid w:val="00932F39"/>
    <w:rsid w:val="009333BD"/>
    <w:rsid w:val="009410E6"/>
    <w:rsid w:val="00945279"/>
    <w:rsid w:val="00957077"/>
    <w:rsid w:val="009642ED"/>
    <w:rsid w:val="00991567"/>
    <w:rsid w:val="009A16B7"/>
    <w:rsid w:val="009A36E3"/>
    <w:rsid w:val="009A4E37"/>
    <w:rsid w:val="009D17C6"/>
    <w:rsid w:val="009E760A"/>
    <w:rsid w:val="00A20B78"/>
    <w:rsid w:val="00A22A6C"/>
    <w:rsid w:val="00A344D8"/>
    <w:rsid w:val="00A57127"/>
    <w:rsid w:val="00A67D9D"/>
    <w:rsid w:val="00A94A4C"/>
    <w:rsid w:val="00B25EAC"/>
    <w:rsid w:val="00B277D4"/>
    <w:rsid w:val="00B4744D"/>
    <w:rsid w:val="00B536C8"/>
    <w:rsid w:val="00B7512F"/>
    <w:rsid w:val="00BA1C11"/>
    <w:rsid w:val="00BA2CB1"/>
    <w:rsid w:val="00BA547F"/>
    <w:rsid w:val="00BB5B80"/>
    <w:rsid w:val="00BE5D21"/>
    <w:rsid w:val="00C3689E"/>
    <w:rsid w:val="00C433CB"/>
    <w:rsid w:val="00C62973"/>
    <w:rsid w:val="00C64229"/>
    <w:rsid w:val="00C725E4"/>
    <w:rsid w:val="00C77AE0"/>
    <w:rsid w:val="00C82CB6"/>
    <w:rsid w:val="00CA66A0"/>
    <w:rsid w:val="00CC543A"/>
    <w:rsid w:val="00CD4AAF"/>
    <w:rsid w:val="00CD7DEF"/>
    <w:rsid w:val="00CE371E"/>
    <w:rsid w:val="00CE41A1"/>
    <w:rsid w:val="00D053A1"/>
    <w:rsid w:val="00D14A8B"/>
    <w:rsid w:val="00D32F1A"/>
    <w:rsid w:val="00D36412"/>
    <w:rsid w:val="00D42098"/>
    <w:rsid w:val="00D457B1"/>
    <w:rsid w:val="00D50E1F"/>
    <w:rsid w:val="00D54AA7"/>
    <w:rsid w:val="00D72534"/>
    <w:rsid w:val="00D83CAE"/>
    <w:rsid w:val="00D83F98"/>
    <w:rsid w:val="00D97945"/>
    <w:rsid w:val="00DB3694"/>
    <w:rsid w:val="00DC5578"/>
    <w:rsid w:val="00DC7492"/>
    <w:rsid w:val="00DC7A99"/>
    <w:rsid w:val="00DE2E12"/>
    <w:rsid w:val="00DF62AD"/>
    <w:rsid w:val="00E011DF"/>
    <w:rsid w:val="00E320D9"/>
    <w:rsid w:val="00EA7342"/>
    <w:rsid w:val="00ED0662"/>
    <w:rsid w:val="00EE297B"/>
    <w:rsid w:val="00EE4FEF"/>
    <w:rsid w:val="00F06E5D"/>
    <w:rsid w:val="00F51BC4"/>
    <w:rsid w:val="00F701DC"/>
    <w:rsid w:val="00F73DDF"/>
    <w:rsid w:val="00F942F7"/>
    <w:rsid w:val="00FF603A"/>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A7EDD"/>
  <w15:chartTrackingRefBased/>
  <w15:docId w15:val="{726D546B-E6EE-405E-8AF7-ABB6F261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945279"/>
    <w:pPr>
      <w:keepNext/>
      <w:keepLines/>
      <w:pageBreakBefore/>
      <w:tabs>
        <w:tab w:val="left" w:pos="1134"/>
      </w:tabs>
      <w:spacing w:after="240"/>
      <w:outlineLvl w:val="0"/>
    </w:pPr>
    <w:rPr>
      <w:rFonts w:ascii="Arial" w:eastAsia="Times New Roman" w:hAnsi="Arial" w:cs="Arial"/>
      <w:b/>
      <w:color w:val="005309" w:themeColor="accent3"/>
      <w:sz w:val="36"/>
      <w:szCs w:val="20"/>
      <w:lang w:val="en-GB"/>
    </w:rPr>
  </w:style>
  <w:style w:type="paragraph" w:styleId="Heading2">
    <w:name w:val="heading 2"/>
    <w:basedOn w:val="Normal"/>
    <w:next w:val="Normal"/>
    <w:link w:val="Heading2Char"/>
    <w:qFormat/>
    <w:rsid w:val="008C1857"/>
    <w:pPr>
      <w:keepNext/>
      <w:suppressLineNumbers/>
      <w:shd w:val="clear" w:color="auto" w:fill="FFFFFF"/>
      <w:spacing w:before="240" w:after="240" w:line="360" w:lineRule="auto"/>
      <w:outlineLvl w:val="1"/>
    </w:pPr>
    <w:rPr>
      <w:rFonts w:ascii="Arial" w:eastAsia="Times New Roman" w:hAnsi="Arial" w:cs="Times New Roman"/>
      <w:b/>
      <w:i/>
      <w:sz w:val="20"/>
      <w:szCs w:val="20"/>
    </w:rPr>
  </w:style>
  <w:style w:type="paragraph" w:styleId="Heading3">
    <w:name w:val="heading 3"/>
    <w:basedOn w:val="Heading2"/>
    <w:next w:val="Normal"/>
    <w:link w:val="Heading3Char"/>
    <w:autoRedefine/>
    <w:qFormat/>
    <w:rsid w:val="001F625F"/>
    <w:pPr>
      <w:keepLines/>
      <w:numPr>
        <w:ilvl w:val="2"/>
      </w:numPr>
      <w:suppressLineNumbers w:val="0"/>
      <w:shd w:val="clear" w:color="auto" w:fill="auto"/>
      <w:tabs>
        <w:tab w:val="left" w:pos="1134"/>
      </w:tabs>
      <w:spacing w:after="120" w:line="240" w:lineRule="auto"/>
      <w:outlineLvl w:val="2"/>
    </w:pPr>
    <w:rPr>
      <w:rFonts w:cs="Arial"/>
      <w:b w:val="0"/>
      <w:color w:val="959595" w:themeColor="accent5"/>
    </w:rPr>
  </w:style>
  <w:style w:type="paragraph" w:styleId="Heading4">
    <w:name w:val="heading 4"/>
    <w:basedOn w:val="Normal"/>
    <w:next w:val="Normal"/>
    <w:link w:val="Heading4Char"/>
    <w:qFormat/>
    <w:rsid w:val="008C1857"/>
    <w:pPr>
      <w:keepNext/>
      <w:spacing w:before="240" w:after="240" w:line="360" w:lineRule="auto"/>
      <w:outlineLvl w:val="3"/>
    </w:pPr>
    <w:rPr>
      <w:rFonts w:ascii="Arial" w:eastAsia="Times New Roman" w:hAnsi="Arial" w:cs="Times New Roman"/>
      <w:sz w:val="22"/>
      <w:szCs w:val="20"/>
      <w:lang w:val="en-GB"/>
    </w:rPr>
  </w:style>
  <w:style w:type="paragraph" w:styleId="Heading5">
    <w:name w:val="heading 5"/>
    <w:basedOn w:val="Normal"/>
    <w:next w:val="NormalIndent"/>
    <w:link w:val="Heading5Char"/>
    <w:qFormat/>
    <w:rsid w:val="008C1857"/>
    <w:pPr>
      <w:suppressLineNumbers/>
      <w:spacing w:after="120" w:line="360" w:lineRule="auto"/>
      <w:outlineLvl w:val="4"/>
    </w:pPr>
    <w:rPr>
      <w:rFonts w:ascii="Arial" w:eastAsia="Times New Roman" w:hAnsi="Arial" w:cs="Times New Roman"/>
      <w:b/>
      <w:sz w:val="20"/>
      <w:szCs w:val="20"/>
    </w:rPr>
  </w:style>
  <w:style w:type="paragraph" w:styleId="Heading6">
    <w:name w:val="heading 6"/>
    <w:basedOn w:val="Normal"/>
    <w:next w:val="NormalIndent"/>
    <w:link w:val="Heading6Char"/>
    <w:qFormat/>
    <w:rsid w:val="008C1857"/>
    <w:pPr>
      <w:suppressLineNumbers/>
      <w:spacing w:after="120" w:line="360" w:lineRule="auto"/>
      <w:outlineLvl w:val="5"/>
    </w:pPr>
    <w:rPr>
      <w:rFonts w:ascii="Arial" w:eastAsia="Times New Roman" w:hAnsi="Arial" w:cs="Times New Roman"/>
      <w:sz w:val="18"/>
      <w:szCs w:val="20"/>
      <w:u w:val="single"/>
    </w:rPr>
  </w:style>
  <w:style w:type="paragraph" w:styleId="Heading7">
    <w:name w:val="heading 7"/>
    <w:basedOn w:val="Normal"/>
    <w:next w:val="NormalIndent"/>
    <w:link w:val="Heading7Char"/>
    <w:qFormat/>
    <w:rsid w:val="008C1857"/>
    <w:pPr>
      <w:suppressLineNumbers/>
      <w:spacing w:after="120" w:line="360" w:lineRule="auto"/>
      <w:outlineLvl w:val="6"/>
    </w:pPr>
    <w:rPr>
      <w:rFonts w:ascii="Arial" w:eastAsia="Times New Roman" w:hAnsi="Arial" w:cs="Times New Roman"/>
      <w:i/>
      <w:sz w:val="18"/>
      <w:szCs w:val="20"/>
    </w:rPr>
  </w:style>
  <w:style w:type="paragraph" w:styleId="Heading8">
    <w:name w:val="heading 8"/>
    <w:basedOn w:val="Normal"/>
    <w:next w:val="NormalIndent"/>
    <w:link w:val="Heading8Char"/>
    <w:qFormat/>
    <w:rsid w:val="008C1857"/>
    <w:pPr>
      <w:suppressLineNumbers/>
      <w:spacing w:after="120" w:line="360" w:lineRule="auto"/>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8C1857"/>
    <w:pPr>
      <w:spacing w:before="240" w:after="60" w:line="36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5279"/>
    <w:rPr>
      <w:rFonts w:ascii="Arial" w:eastAsia="Times New Roman" w:hAnsi="Arial" w:cs="Arial"/>
      <w:b/>
      <w:color w:val="005309" w:themeColor="accent3"/>
      <w:sz w:val="36"/>
      <w:szCs w:val="20"/>
      <w:lang w:val="en-GB"/>
    </w:rPr>
  </w:style>
  <w:style w:type="character" w:customStyle="1" w:styleId="Heading2Char">
    <w:name w:val="Heading 2 Char"/>
    <w:basedOn w:val="DefaultParagraphFont"/>
    <w:link w:val="Heading2"/>
    <w:rsid w:val="008C1857"/>
    <w:rPr>
      <w:rFonts w:ascii="Arial" w:eastAsia="Times New Roman" w:hAnsi="Arial" w:cs="Times New Roman"/>
      <w:b/>
      <w:i/>
      <w:sz w:val="20"/>
      <w:szCs w:val="20"/>
      <w:shd w:val="clear" w:color="auto" w:fill="FFFFFF"/>
    </w:rPr>
  </w:style>
  <w:style w:type="character" w:customStyle="1" w:styleId="Heading3Char">
    <w:name w:val="Heading 3 Char"/>
    <w:basedOn w:val="DefaultParagraphFont"/>
    <w:link w:val="Heading3"/>
    <w:rsid w:val="001F625F"/>
    <w:rPr>
      <w:rFonts w:ascii="Arial" w:eastAsia="Times New Roman" w:hAnsi="Arial" w:cs="Arial"/>
      <w:i/>
      <w:color w:val="959595" w:themeColor="accent5"/>
      <w:sz w:val="20"/>
      <w:szCs w:val="20"/>
    </w:rPr>
  </w:style>
  <w:style w:type="character" w:customStyle="1" w:styleId="Heading4Char">
    <w:name w:val="Heading 4 Char"/>
    <w:basedOn w:val="DefaultParagraphFont"/>
    <w:link w:val="Heading4"/>
    <w:rsid w:val="008C1857"/>
    <w:rPr>
      <w:rFonts w:ascii="Arial" w:eastAsia="Times New Roman" w:hAnsi="Arial" w:cs="Times New Roman"/>
      <w:sz w:val="22"/>
      <w:szCs w:val="20"/>
      <w:lang w:val="en-GB"/>
    </w:rPr>
  </w:style>
  <w:style w:type="character" w:customStyle="1" w:styleId="Heading5Char">
    <w:name w:val="Heading 5 Char"/>
    <w:basedOn w:val="DefaultParagraphFont"/>
    <w:link w:val="Heading5"/>
    <w:rsid w:val="008C1857"/>
    <w:rPr>
      <w:rFonts w:ascii="Arial" w:eastAsia="Times New Roman" w:hAnsi="Arial" w:cs="Times New Roman"/>
      <w:b/>
      <w:sz w:val="20"/>
      <w:szCs w:val="20"/>
    </w:rPr>
  </w:style>
  <w:style w:type="character" w:customStyle="1" w:styleId="Heading6Char">
    <w:name w:val="Heading 6 Char"/>
    <w:basedOn w:val="DefaultParagraphFont"/>
    <w:link w:val="Heading6"/>
    <w:rsid w:val="008C1857"/>
    <w:rPr>
      <w:rFonts w:ascii="Arial" w:eastAsia="Times New Roman" w:hAnsi="Arial" w:cs="Times New Roman"/>
      <w:sz w:val="18"/>
      <w:szCs w:val="20"/>
      <w:u w:val="single"/>
    </w:rPr>
  </w:style>
  <w:style w:type="character" w:customStyle="1" w:styleId="Heading7Char">
    <w:name w:val="Heading 7 Char"/>
    <w:basedOn w:val="DefaultParagraphFont"/>
    <w:link w:val="Heading7"/>
    <w:rsid w:val="008C1857"/>
    <w:rPr>
      <w:rFonts w:ascii="Arial" w:eastAsia="Times New Roman" w:hAnsi="Arial" w:cs="Times New Roman"/>
      <w:i/>
      <w:sz w:val="18"/>
      <w:szCs w:val="20"/>
    </w:rPr>
  </w:style>
  <w:style w:type="character" w:customStyle="1" w:styleId="Heading8Char">
    <w:name w:val="Heading 8 Char"/>
    <w:basedOn w:val="DefaultParagraphFont"/>
    <w:link w:val="Heading8"/>
    <w:rsid w:val="008C1857"/>
    <w:rPr>
      <w:rFonts w:ascii="Arial" w:eastAsia="Times New Roman" w:hAnsi="Arial" w:cs="Times New Roman"/>
      <w:i/>
      <w:sz w:val="18"/>
      <w:szCs w:val="20"/>
    </w:rPr>
  </w:style>
  <w:style w:type="character" w:customStyle="1" w:styleId="Heading9Char">
    <w:name w:val="Heading 9 Char"/>
    <w:basedOn w:val="DefaultParagraphFont"/>
    <w:link w:val="Heading9"/>
    <w:rsid w:val="008C1857"/>
    <w:rPr>
      <w:rFonts w:ascii="Arial" w:eastAsia="Times New Roman" w:hAnsi="Arial" w:cs="Times New Roman"/>
      <w:b/>
      <w:i/>
      <w:sz w:val="18"/>
      <w:szCs w:val="20"/>
    </w:rPr>
  </w:style>
  <w:style w:type="character" w:styleId="Hyperlink">
    <w:name w:val="Hyperlink"/>
    <w:basedOn w:val="DefaultParagraphFont"/>
    <w:uiPriority w:val="99"/>
    <w:rsid w:val="008C1857"/>
    <w:rPr>
      <w:rFonts w:cs="Times New Roman"/>
      <w:color w:val="0000FF"/>
      <w:u w:val="single"/>
    </w:rPr>
  </w:style>
  <w:style w:type="paragraph" w:styleId="TOC1">
    <w:name w:val="toc 1"/>
    <w:basedOn w:val="Normal"/>
    <w:next w:val="Normal"/>
    <w:uiPriority w:val="39"/>
    <w:rsid w:val="008C1857"/>
    <w:pPr>
      <w:spacing w:after="120"/>
    </w:pPr>
    <w:rPr>
      <w:rFonts w:ascii="Arial" w:eastAsia="Times New Roman" w:hAnsi="Arial" w:cs="Times New Roman"/>
      <w:b/>
      <w:sz w:val="22"/>
      <w:szCs w:val="22"/>
    </w:rPr>
  </w:style>
  <w:style w:type="paragraph" w:styleId="TOC2">
    <w:name w:val="toc 2"/>
    <w:basedOn w:val="Normal"/>
    <w:next w:val="Normal"/>
    <w:autoRedefine/>
    <w:uiPriority w:val="39"/>
    <w:rsid w:val="008C1857"/>
    <w:pPr>
      <w:spacing w:after="120"/>
    </w:pPr>
    <w:rPr>
      <w:rFonts w:ascii="Arial" w:eastAsia="Times New Roman" w:hAnsi="Arial" w:cs="Times New Roman"/>
      <w:sz w:val="22"/>
      <w:szCs w:val="22"/>
    </w:rPr>
  </w:style>
  <w:style w:type="paragraph" w:styleId="TOC3">
    <w:name w:val="toc 3"/>
    <w:basedOn w:val="Normal"/>
    <w:next w:val="Normal"/>
    <w:autoRedefine/>
    <w:uiPriority w:val="39"/>
    <w:rsid w:val="008C1857"/>
    <w:pPr>
      <w:spacing w:after="120"/>
      <w:ind w:left="482"/>
    </w:pPr>
    <w:rPr>
      <w:rFonts w:ascii="Arial" w:eastAsia="Times New Roman" w:hAnsi="Arial" w:cs="Times New Roman"/>
      <w:sz w:val="22"/>
      <w:szCs w:val="22"/>
    </w:rPr>
  </w:style>
  <w:style w:type="paragraph" w:styleId="NormalIndent">
    <w:name w:val="Normal Indent"/>
    <w:basedOn w:val="Normal"/>
    <w:uiPriority w:val="99"/>
    <w:semiHidden/>
    <w:unhideWhenUsed/>
    <w:rsid w:val="008C1857"/>
    <w:pPr>
      <w:ind w:left="720"/>
    </w:pPr>
  </w:style>
  <w:style w:type="paragraph" w:styleId="ListBullet">
    <w:name w:val="List Bullet"/>
    <w:basedOn w:val="Normal"/>
    <w:uiPriority w:val="3"/>
    <w:qFormat/>
    <w:rsid w:val="00DE2E12"/>
    <w:pPr>
      <w:numPr>
        <w:numId w:val="2"/>
      </w:numPr>
      <w:spacing w:after="60"/>
    </w:pPr>
    <w:rPr>
      <w:rFonts w:ascii="Arial" w:eastAsia="Times New Roman" w:hAnsi="Arial" w:cs="Times New Roman"/>
      <w:sz w:val="22"/>
      <w:szCs w:val="22"/>
    </w:rPr>
  </w:style>
  <w:style w:type="paragraph" w:styleId="ListBullet2">
    <w:name w:val="List Bullet 2"/>
    <w:basedOn w:val="Normal"/>
    <w:uiPriority w:val="99"/>
    <w:semiHidden/>
    <w:unhideWhenUsed/>
    <w:rsid w:val="00DE2E12"/>
    <w:pPr>
      <w:numPr>
        <w:numId w:val="3"/>
      </w:numPr>
      <w:contextualSpacing/>
    </w:pPr>
    <w:rPr>
      <w:rFonts w:ascii="Cambria" w:eastAsia="Cambria" w:hAnsi="Cambria" w:cs="Times New Roman"/>
    </w:rPr>
  </w:style>
  <w:style w:type="paragraph" w:styleId="ListBullet3">
    <w:name w:val="List Bullet 3"/>
    <w:basedOn w:val="Normal"/>
    <w:uiPriority w:val="99"/>
    <w:semiHidden/>
    <w:unhideWhenUsed/>
    <w:rsid w:val="00DE2E12"/>
    <w:pPr>
      <w:numPr>
        <w:numId w:val="4"/>
      </w:numPr>
      <w:contextualSpacing/>
    </w:pPr>
    <w:rPr>
      <w:rFonts w:ascii="Cambria" w:eastAsia="Cambria" w:hAnsi="Cambria" w:cs="Times New Roman"/>
    </w:rPr>
  </w:style>
  <w:style w:type="paragraph" w:customStyle="1" w:styleId="Accenture">
    <w:name w:val="Accenture"/>
    <w:basedOn w:val="Normal"/>
    <w:qFormat/>
    <w:rsid w:val="00DE2E12"/>
    <w:pPr>
      <w:ind w:right="1189"/>
    </w:pPr>
    <w:rPr>
      <w:rFonts w:ascii="Arial" w:eastAsia="Cambria" w:hAnsi="Arial" w:cs="Times New Roman"/>
    </w:rPr>
  </w:style>
  <w:style w:type="table" w:styleId="TableGrid">
    <w:name w:val="Table Grid"/>
    <w:basedOn w:val="TableNormal"/>
    <w:uiPriority w:val="59"/>
    <w:rsid w:val="00DE2E12"/>
    <w:rPr>
      <w:rFonts w:ascii="Cambria" w:eastAsia="Cambria" w:hAnsi="Cambria"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27429"/>
    <w:pPr>
      <w:spacing w:after="160" w:line="259" w:lineRule="auto"/>
      <w:ind w:left="720"/>
      <w:contextualSpacing/>
    </w:pPr>
    <w:rPr>
      <w:sz w:val="22"/>
      <w:szCs w:val="22"/>
    </w:rPr>
  </w:style>
  <w:style w:type="table" w:styleId="TableGridLight">
    <w:name w:val="Grid Table Light"/>
    <w:basedOn w:val="TableNormal"/>
    <w:uiPriority w:val="40"/>
    <w:rsid w:val="00E011DF"/>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011DF"/>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742F8"/>
    <w:pPr>
      <w:tabs>
        <w:tab w:val="center" w:pos="4680"/>
        <w:tab w:val="right" w:pos="9360"/>
      </w:tabs>
    </w:pPr>
  </w:style>
  <w:style w:type="character" w:customStyle="1" w:styleId="HeaderChar">
    <w:name w:val="Header Char"/>
    <w:basedOn w:val="DefaultParagraphFont"/>
    <w:link w:val="Header"/>
    <w:uiPriority w:val="99"/>
    <w:rsid w:val="006742F8"/>
  </w:style>
  <w:style w:type="paragraph" w:styleId="Footer">
    <w:name w:val="footer"/>
    <w:basedOn w:val="Normal"/>
    <w:link w:val="FooterChar"/>
    <w:uiPriority w:val="99"/>
    <w:unhideWhenUsed/>
    <w:rsid w:val="006742F8"/>
    <w:pPr>
      <w:tabs>
        <w:tab w:val="center" w:pos="4680"/>
        <w:tab w:val="right" w:pos="9360"/>
      </w:tabs>
    </w:pPr>
  </w:style>
  <w:style w:type="character" w:customStyle="1" w:styleId="FooterChar">
    <w:name w:val="Footer Char"/>
    <w:basedOn w:val="DefaultParagraphFont"/>
    <w:link w:val="Footer"/>
    <w:uiPriority w:val="99"/>
    <w:rsid w:val="006742F8"/>
  </w:style>
  <w:style w:type="paragraph" w:styleId="NormalWeb">
    <w:name w:val="Normal (Web)"/>
    <w:basedOn w:val="Normal"/>
    <w:uiPriority w:val="99"/>
    <w:unhideWhenUsed/>
    <w:rsid w:val="007B4D1B"/>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045B1F"/>
    <w:pPr>
      <w:pageBreakBefore w:val="0"/>
      <w:tabs>
        <w:tab w:val="clear" w:pos="1134"/>
      </w:tabs>
      <w:spacing w:before="240" w:after="0" w:line="259" w:lineRule="auto"/>
      <w:outlineLvl w:val="9"/>
    </w:pPr>
    <w:rPr>
      <w:rFonts w:asciiTheme="majorHAnsi" w:eastAsiaTheme="majorEastAsia" w:hAnsiTheme="majorHAnsi" w:cstheme="majorBidi"/>
      <w:b w:val="0"/>
      <w:color w:val="00BF00" w:themeColor="accent1" w:themeShade="BF"/>
      <w:sz w:val="32"/>
      <w:szCs w:val="32"/>
      <w:lang w:val="en-US"/>
    </w:rPr>
  </w:style>
  <w:style w:type="character" w:styleId="UnresolvedMention">
    <w:name w:val="Unresolved Mention"/>
    <w:basedOn w:val="DefaultParagraphFont"/>
    <w:uiPriority w:val="99"/>
    <w:semiHidden/>
    <w:unhideWhenUsed/>
    <w:rsid w:val="00932F18"/>
    <w:rPr>
      <w:color w:val="605E5C"/>
      <w:shd w:val="clear" w:color="auto" w:fill="E1DFDD"/>
    </w:rPr>
  </w:style>
  <w:style w:type="character" w:styleId="FollowedHyperlink">
    <w:name w:val="FollowedHyperlink"/>
    <w:basedOn w:val="DefaultParagraphFont"/>
    <w:uiPriority w:val="99"/>
    <w:semiHidden/>
    <w:unhideWhenUsed/>
    <w:rsid w:val="00932F18"/>
    <w:rPr>
      <w:color w:val="00530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27590">
      <w:bodyDiv w:val="1"/>
      <w:marLeft w:val="0"/>
      <w:marRight w:val="0"/>
      <w:marTop w:val="0"/>
      <w:marBottom w:val="0"/>
      <w:divBdr>
        <w:top w:val="none" w:sz="0" w:space="0" w:color="auto"/>
        <w:left w:val="none" w:sz="0" w:space="0" w:color="auto"/>
        <w:bottom w:val="none" w:sz="0" w:space="0" w:color="auto"/>
        <w:right w:val="none" w:sz="0" w:space="0" w:color="auto"/>
      </w:divBdr>
    </w:div>
    <w:div w:id="453407669">
      <w:bodyDiv w:val="1"/>
      <w:marLeft w:val="0"/>
      <w:marRight w:val="0"/>
      <w:marTop w:val="0"/>
      <w:marBottom w:val="0"/>
      <w:divBdr>
        <w:top w:val="none" w:sz="0" w:space="0" w:color="auto"/>
        <w:left w:val="none" w:sz="0" w:space="0" w:color="auto"/>
        <w:bottom w:val="none" w:sz="0" w:space="0" w:color="auto"/>
        <w:right w:val="none" w:sz="0" w:space="0" w:color="auto"/>
      </w:divBdr>
    </w:div>
    <w:div w:id="482237905">
      <w:bodyDiv w:val="1"/>
      <w:marLeft w:val="0"/>
      <w:marRight w:val="0"/>
      <w:marTop w:val="0"/>
      <w:marBottom w:val="0"/>
      <w:divBdr>
        <w:top w:val="none" w:sz="0" w:space="0" w:color="auto"/>
        <w:left w:val="none" w:sz="0" w:space="0" w:color="auto"/>
        <w:bottom w:val="none" w:sz="0" w:space="0" w:color="auto"/>
        <w:right w:val="none" w:sz="0" w:space="0" w:color="auto"/>
      </w:divBdr>
    </w:div>
    <w:div w:id="525412589">
      <w:bodyDiv w:val="1"/>
      <w:marLeft w:val="0"/>
      <w:marRight w:val="0"/>
      <w:marTop w:val="0"/>
      <w:marBottom w:val="0"/>
      <w:divBdr>
        <w:top w:val="none" w:sz="0" w:space="0" w:color="auto"/>
        <w:left w:val="none" w:sz="0" w:space="0" w:color="auto"/>
        <w:bottom w:val="none" w:sz="0" w:space="0" w:color="auto"/>
        <w:right w:val="none" w:sz="0" w:space="0" w:color="auto"/>
      </w:divBdr>
    </w:div>
    <w:div w:id="646085829">
      <w:bodyDiv w:val="1"/>
      <w:marLeft w:val="0"/>
      <w:marRight w:val="0"/>
      <w:marTop w:val="0"/>
      <w:marBottom w:val="0"/>
      <w:divBdr>
        <w:top w:val="none" w:sz="0" w:space="0" w:color="auto"/>
        <w:left w:val="none" w:sz="0" w:space="0" w:color="auto"/>
        <w:bottom w:val="none" w:sz="0" w:space="0" w:color="auto"/>
        <w:right w:val="none" w:sz="0" w:space="0" w:color="auto"/>
      </w:divBdr>
    </w:div>
    <w:div w:id="1034620017">
      <w:bodyDiv w:val="1"/>
      <w:marLeft w:val="0"/>
      <w:marRight w:val="0"/>
      <w:marTop w:val="0"/>
      <w:marBottom w:val="0"/>
      <w:divBdr>
        <w:top w:val="none" w:sz="0" w:space="0" w:color="auto"/>
        <w:left w:val="none" w:sz="0" w:space="0" w:color="auto"/>
        <w:bottom w:val="none" w:sz="0" w:space="0" w:color="auto"/>
        <w:right w:val="none" w:sz="0" w:space="0" w:color="auto"/>
      </w:divBdr>
    </w:div>
    <w:div w:id="1102871554">
      <w:bodyDiv w:val="1"/>
      <w:marLeft w:val="0"/>
      <w:marRight w:val="0"/>
      <w:marTop w:val="0"/>
      <w:marBottom w:val="0"/>
      <w:divBdr>
        <w:top w:val="none" w:sz="0" w:space="0" w:color="auto"/>
        <w:left w:val="none" w:sz="0" w:space="0" w:color="auto"/>
        <w:bottom w:val="none" w:sz="0" w:space="0" w:color="auto"/>
        <w:right w:val="none" w:sz="0" w:space="0" w:color="auto"/>
      </w:divBdr>
    </w:div>
    <w:div w:id="1286886957">
      <w:bodyDiv w:val="1"/>
      <w:marLeft w:val="0"/>
      <w:marRight w:val="0"/>
      <w:marTop w:val="0"/>
      <w:marBottom w:val="0"/>
      <w:divBdr>
        <w:top w:val="none" w:sz="0" w:space="0" w:color="auto"/>
        <w:left w:val="none" w:sz="0" w:space="0" w:color="auto"/>
        <w:bottom w:val="none" w:sz="0" w:space="0" w:color="auto"/>
        <w:right w:val="none" w:sz="0" w:space="0" w:color="auto"/>
      </w:divBdr>
    </w:div>
    <w:div w:id="1416393907">
      <w:bodyDiv w:val="1"/>
      <w:marLeft w:val="0"/>
      <w:marRight w:val="0"/>
      <w:marTop w:val="0"/>
      <w:marBottom w:val="0"/>
      <w:divBdr>
        <w:top w:val="none" w:sz="0" w:space="0" w:color="auto"/>
        <w:left w:val="none" w:sz="0" w:space="0" w:color="auto"/>
        <w:bottom w:val="none" w:sz="0" w:space="0" w:color="auto"/>
        <w:right w:val="none" w:sz="0" w:space="0" w:color="auto"/>
      </w:divBdr>
    </w:div>
    <w:div w:id="1477260088">
      <w:bodyDiv w:val="1"/>
      <w:marLeft w:val="0"/>
      <w:marRight w:val="0"/>
      <w:marTop w:val="0"/>
      <w:marBottom w:val="0"/>
      <w:divBdr>
        <w:top w:val="none" w:sz="0" w:space="0" w:color="auto"/>
        <w:left w:val="none" w:sz="0" w:space="0" w:color="auto"/>
        <w:bottom w:val="none" w:sz="0" w:space="0" w:color="auto"/>
        <w:right w:val="none" w:sz="0" w:space="0" w:color="auto"/>
      </w:divBdr>
    </w:div>
    <w:div w:id="1550873827">
      <w:bodyDiv w:val="1"/>
      <w:marLeft w:val="0"/>
      <w:marRight w:val="0"/>
      <w:marTop w:val="0"/>
      <w:marBottom w:val="0"/>
      <w:divBdr>
        <w:top w:val="none" w:sz="0" w:space="0" w:color="auto"/>
        <w:left w:val="none" w:sz="0" w:space="0" w:color="auto"/>
        <w:bottom w:val="none" w:sz="0" w:space="0" w:color="auto"/>
        <w:right w:val="none" w:sz="0" w:space="0" w:color="auto"/>
      </w:divBdr>
    </w:div>
    <w:div w:id="1657107922">
      <w:bodyDiv w:val="1"/>
      <w:marLeft w:val="0"/>
      <w:marRight w:val="0"/>
      <w:marTop w:val="0"/>
      <w:marBottom w:val="0"/>
      <w:divBdr>
        <w:top w:val="none" w:sz="0" w:space="0" w:color="auto"/>
        <w:left w:val="none" w:sz="0" w:space="0" w:color="auto"/>
        <w:bottom w:val="none" w:sz="0" w:space="0" w:color="auto"/>
        <w:right w:val="none" w:sz="0" w:space="0" w:color="auto"/>
      </w:divBdr>
    </w:div>
    <w:div w:id="1821530921">
      <w:bodyDiv w:val="1"/>
      <w:marLeft w:val="0"/>
      <w:marRight w:val="0"/>
      <w:marTop w:val="0"/>
      <w:marBottom w:val="0"/>
      <w:divBdr>
        <w:top w:val="none" w:sz="0" w:space="0" w:color="auto"/>
        <w:left w:val="none" w:sz="0" w:space="0" w:color="auto"/>
        <w:bottom w:val="none" w:sz="0" w:space="0" w:color="auto"/>
        <w:right w:val="none" w:sz="0" w:space="0" w:color="auto"/>
      </w:divBdr>
    </w:div>
    <w:div w:id="2070834655">
      <w:bodyDiv w:val="1"/>
      <w:marLeft w:val="0"/>
      <w:marRight w:val="0"/>
      <w:marTop w:val="0"/>
      <w:marBottom w:val="0"/>
      <w:divBdr>
        <w:top w:val="none" w:sz="0" w:space="0" w:color="auto"/>
        <w:left w:val="none" w:sz="0" w:space="0" w:color="auto"/>
        <w:bottom w:val="none" w:sz="0" w:space="0" w:color="auto"/>
        <w:right w:val="none" w:sz="0" w:space="0" w:color="auto"/>
      </w:divBdr>
    </w:div>
    <w:div w:id="2094155083">
      <w:bodyDiv w:val="1"/>
      <w:marLeft w:val="0"/>
      <w:marRight w:val="0"/>
      <w:marTop w:val="0"/>
      <w:marBottom w:val="0"/>
      <w:divBdr>
        <w:top w:val="none" w:sz="0" w:space="0" w:color="auto"/>
        <w:left w:val="none" w:sz="0" w:space="0" w:color="auto"/>
        <w:bottom w:val="none" w:sz="0" w:space="0" w:color="auto"/>
        <w:right w:val="none" w:sz="0" w:space="0" w:color="auto"/>
      </w:divBdr>
    </w:div>
    <w:div w:id="210398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ay.n.gupta\AppData\Local\Temp\Temp1_Accenture_Technology_A4_Report_Template_Graphik.zip\Accenture_Technology_A4_Report_Template_Graphik\Accenture_A4_Technology_Template_Graphik.dotx" TargetMode="External"/></Relationships>
</file>

<file path=word/theme/theme1.xml><?xml version="1.0" encoding="utf-8"?>
<a:theme xmlns:a="http://schemas.openxmlformats.org/drawingml/2006/main" name="Office Theme">
  <a:themeElements>
    <a:clrScheme name="Accenture_Technology_Palette">
      <a:dk1>
        <a:srgbClr val="000000"/>
      </a:dk1>
      <a:lt1>
        <a:srgbClr val="FFFFFF"/>
      </a:lt1>
      <a:dk2>
        <a:srgbClr val="BDBDBD"/>
      </a:dk2>
      <a:lt2>
        <a:srgbClr val="959595"/>
      </a:lt2>
      <a:accent1>
        <a:srgbClr val="00FF00"/>
      </a:accent1>
      <a:accent2>
        <a:srgbClr val="00D600"/>
      </a:accent2>
      <a:accent3>
        <a:srgbClr val="005309"/>
      </a:accent3>
      <a:accent4>
        <a:srgbClr val="BDBDBD"/>
      </a:accent4>
      <a:accent5>
        <a:srgbClr val="959595"/>
      </a:accent5>
      <a:accent6>
        <a:srgbClr val="5A5A5A"/>
      </a:accent6>
      <a:hlink>
        <a:srgbClr val="00D600"/>
      </a:hlink>
      <a:folHlink>
        <a:srgbClr val="00530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DDE6D27F09E747A0F6B5405D6635D0" ma:contentTypeVersion="2" ma:contentTypeDescription="Create a new document." ma:contentTypeScope="" ma:versionID="7ef3a775821fc762517b5dfdee872280">
  <xsd:schema xmlns:xsd="http://www.w3.org/2001/XMLSchema" xmlns:xs="http://www.w3.org/2001/XMLSchema" xmlns:p="http://schemas.microsoft.com/office/2006/metadata/properties" xmlns:ns2="e8323a68-0013-487b-93b2-01c436be88a5" targetNamespace="http://schemas.microsoft.com/office/2006/metadata/properties" ma:root="true" ma:fieldsID="4ef54664149c15aa384d29faadf21530" ns2:_="">
    <xsd:import namespace="e8323a68-0013-487b-93b2-01c436be88a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323a68-0013-487b-93b2-01c436be88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D287-862D-4AB1-BEEE-A67D9960424C}">
  <ds:schemaRefs>
    <ds:schemaRef ds:uri="http://schemas.microsoft.com/sharepoint/v3/contenttype/forms"/>
  </ds:schemaRefs>
</ds:datastoreItem>
</file>

<file path=customXml/itemProps2.xml><?xml version="1.0" encoding="utf-8"?>
<ds:datastoreItem xmlns:ds="http://schemas.openxmlformats.org/officeDocument/2006/customXml" ds:itemID="{AA74A037-86DB-42D2-B46D-43DD8A6DFF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13115F-D0A5-41FF-82A1-A37A7693F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323a68-0013-487b-93b2-01c436be8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25C59-7B6A-47E5-A2DD-F9E620422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Accenture_A4_Technology_Template_Graphik</Template>
  <TotalTime>355</TotalTime>
  <Pages>13</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Vinay N.</dc:creator>
  <cp:keywords/>
  <dc:description/>
  <cp:lastModifiedBy>Yogasundaram, Karthigayen</cp:lastModifiedBy>
  <cp:revision>178</cp:revision>
  <cp:lastPrinted>2020-02-02T07:09:00Z</cp:lastPrinted>
  <dcterms:created xsi:type="dcterms:W3CDTF">2020-09-16T09:14:00Z</dcterms:created>
  <dcterms:modified xsi:type="dcterms:W3CDTF">2020-12-14T09:12:00Z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0x01010079DDE6D27F09E747A0F6B5405D6635D0</vt:lpwstr>
  </property>
</Properties>
</file>